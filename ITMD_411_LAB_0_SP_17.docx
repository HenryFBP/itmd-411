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D35A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A07472" w:rsidRPr="00EC452E" w14:paraId="42C03234" w14:textId="77777777" w:rsidTr="00660349">
        <w:trPr>
          <w:cantSplit/>
          <w:jc w:val="center"/>
        </w:trPr>
        <w:tc>
          <w:tcPr>
            <w:tcW w:w="2364" w:type="dxa"/>
          </w:tcPr>
          <w:p w14:paraId="03F60807" w14:textId="77777777" w:rsidR="00A07472" w:rsidRPr="00EC452E" w:rsidRDefault="00A07472" w:rsidP="00660349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09EB057" w14:textId="77777777" w:rsidR="00A07472" w:rsidRPr="00EC452E" w:rsidRDefault="00A07472" w:rsidP="00660349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2DFAB22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B513AA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6252DFBD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205E3040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Cylinder Geometry - Sequential Control with </w:t>
      </w:r>
      <w:r w:rsidRPr="00940F40">
        <w:rPr>
          <w:rFonts w:ascii="Arial" w:hAnsi="Arial"/>
          <w:b/>
          <w:iCs/>
          <w:sz w:val="24"/>
          <w:szCs w:val="24"/>
        </w:rPr>
        <w:t>Java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EC452E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D11999">
        <w:rPr>
          <w:rFonts w:ascii="Arial" w:hAnsi="Arial"/>
          <w:b/>
          <w:sz w:val="18"/>
        </w:rPr>
        <w:t xml:space="preserve">    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586DD1E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08197B49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>values, observe the output and then modify the program.</w:t>
      </w:r>
    </w:p>
    <w:p w14:paraId="549B4B20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649DFFE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C6E8B92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57ED2D4A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40EF5423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387B9DE7" w14:textId="77777777" w:rsidR="00A07472" w:rsidRPr="00EC452E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simple Java program that is shown within </w:t>
      </w:r>
      <w:r w:rsidRPr="00EC452E">
        <w:rPr>
          <w:rFonts w:ascii="Tahoma" w:hAnsi="Tahoma" w:cs="Tahoma"/>
          <w:b/>
          <w:bCs/>
        </w:rPr>
        <w:t xml:space="preserve">Figure </w:t>
      </w:r>
      <w:proofErr w:type="gramStart"/>
      <w:r w:rsidRPr="00EC452E">
        <w:rPr>
          <w:rFonts w:ascii="Tahoma" w:hAnsi="Tahoma" w:cs="Tahoma"/>
          <w:b/>
          <w:bCs/>
        </w:rPr>
        <w:t>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>,</w:t>
      </w:r>
      <w:proofErr w:type="gramEnd"/>
      <w:r w:rsidRPr="00EC452E">
        <w:rPr>
          <w:rFonts w:ascii="Tahoma" w:hAnsi="Tahoma" w:cs="Tahoma"/>
        </w:rPr>
        <w:t xml:space="preserve"> which </w:t>
      </w:r>
      <w:r w:rsidRPr="00EC452E">
        <w:rPr>
          <w:rFonts w:ascii="Tahoma" w:hAnsi="Tahoma" w:cs="Tahoma"/>
        </w:rPr>
        <w:tab/>
        <w:t xml:space="preserve">follows.  Then compile and run your program, observe the output and then modify the </w:t>
      </w:r>
      <w:r w:rsidRPr="00EC452E">
        <w:rPr>
          <w:rFonts w:ascii="Tahoma" w:hAnsi="Tahoma" w:cs="Tahoma"/>
        </w:rPr>
        <w:tab/>
        <w:t xml:space="preserve">program.     </w:t>
      </w:r>
    </w:p>
    <w:p w14:paraId="796582ED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465CC066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6F4DDE19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194E4525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6ABF4AD2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47A644D6" w14:textId="686F1854" w:rsidR="00A07472" w:rsidRPr="00EC452E" w:rsidRDefault="00660349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course you can use </w:t>
      </w:r>
      <w:r w:rsidR="00A07472" w:rsidRPr="009C5574">
        <w:rPr>
          <w:rFonts w:ascii="Tahoma" w:hAnsi="Tahoma" w:cs="Tahoma"/>
        </w:rPr>
        <w:t>Eclipse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which is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 </w:t>
      </w:r>
      <w:r w:rsidR="00A07472">
        <w:rPr>
          <w:rFonts w:ascii="Tahoma" w:hAnsi="Tahoma" w:cs="Tahoma"/>
        </w:rPr>
        <w:t>appli</w:t>
      </w:r>
      <w:r w:rsidR="00193D6E">
        <w:rPr>
          <w:rFonts w:ascii="Tahoma" w:hAnsi="Tahoma" w:cs="Tahoma"/>
        </w:rPr>
        <w:t xml:space="preserve">cation development environment or   </w:t>
      </w:r>
      <w:proofErr w:type="gramStart"/>
      <w:r w:rsidR="00193D6E">
        <w:rPr>
          <w:rFonts w:ascii="Tahoma" w:hAnsi="Tahoma" w:cs="Tahoma"/>
        </w:rPr>
        <w:t xml:space="preserve">   </w:t>
      </w:r>
      <w:r w:rsidR="00A07472">
        <w:rPr>
          <w:rFonts w:ascii="Tahoma" w:hAnsi="Tahoma" w:cs="Tahoma"/>
        </w:rPr>
        <w:t>(</w:t>
      </w:r>
      <w:proofErr w:type="gramEnd"/>
      <w:r w:rsidR="00A07472" w:rsidRPr="009C5574">
        <w:rPr>
          <w:rFonts w:ascii="Tahoma" w:hAnsi="Tahoma" w:cs="Tahoma"/>
          <w:spacing w:val="-20"/>
        </w:rPr>
        <w:t xml:space="preserve"> </w:t>
      </w:r>
      <w:r w:rsidR="00A07472" w:rsidRPr="009C5574">
        <w:rPr>
          <w:rFonts w:ascii="Tahoma" w:hAnsi="Tahoma" w:cs="Tahoma"/>
          <w:spacing w:val="10"/>
        </w:rPr>
        <w:t>IDE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>
        <w:rPr>
          <w:rFonts w:ascii="Tahoma" w:hAnsi="Tahoma" w:cs="Tahoma"/>
        </w:rPr>
        <w:t>) which include</w:t>
      </w:r>
      <w:r w:rsidR="00A07472" w:rsidRPr="00EC452E">
        <w:rPr>
          <w:rFonts w:ascii="Tahoma" w:hAnsi="Tahoma" w:cs="Tahoma"/>
        </w:rPr>
        <w:t xml:space="preserve"> </w:t>
      </w:r>
      <w:r w:rsidR="00193D6E">
        <w:rPr>
          <w:rFonts w:ascii="Tahoma" w:hAnsi="Tahoma" w:cs="Tahoma"/>
        </w:rPr>
        <w:t xml:space="preserve">a </w:t>
      </w:r>
      <w:r w:rsidR="00A07472" w:rsidRPr="00EC452E">
        <w:rPr>
          <w:rFonts w:ascii="Tahoma" w:hAnsi="Tahoma" w:cs="Tahoma"/>
        </w:rPr>
        <w:t>text editor that you can use to write, compile and execute source code written in Java.</w:t>
      </w:r>
    </w:p>
    <w:p w14:paraId="50ABAAD2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64C51566" w14:textId="77777777" w:rsidR="00A07472" w:rsidRDefault="00A07472" w:rsidP="00A07472">
      <w:pPr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Business application software development often involves creating programs involving </w:t>
      </w:r>
      <w:r w:rsidRPr="00EC452E">
        <w:rPr>
          <w:rFonts w:ascii="Tahoma" w:hAnsi="Tahoma" w:cs="Tahoma"/>
        </w:rPr>
        <w:tab/>
        <w:t>geometry.  Such programs can be utilized by architects and other professionals</w:t>
      </w:r>
      <w:r>
        <w:rPr>
          <w:rFonts w:ascii="Tahoma" w:hAnsi="Tahoma" w:cs="Tahoma"/>
        </w:rPr>
        <w:t>.</w:t>
      </w:r>
    </w:p>
    <w:p w14:paraId="77D2E575" w14:textId="77777777" w:rsidR="00A07472" w:rsidRPr="00B12453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70B9BFEC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This project has you create and modify a program that computes the volume and surface </w:t>
      </w:r>
      <w:r>
        <w:rPr>
          <w:rFonts w:ascii="Tahoma" w:hAnsi="Tahoma" w:cs="Tahoma"/>
        </w:rPr>
        <w:tab/>
        <w:t>area of a right circular cylinder given the height of the cylinder and its base radius.</w:t>
      </w:r>
    </w:p>
    <w:p w14:paraId="2104BBD8" w14:textId="77777777" w:rsidR="00A07472" w:rsidRPr="009167A8" w:rsidRDefault="00A07472" w:rsidP="00A07472">
      <w:pPr>
        <w:rPr>
          <w:rFonts w:ascii="Tahoma" w:hAnsi="Tahoma" w:cs="Tahoma"/>
          <w:sz w:val="10"/>
        </w:rPr>
      </w:pPr>
    </w:p>
    <w:p w14:paraId="4DA711BA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formulas for these computations are:</w:t>
      </w:r>
    </w:p>
    <w:p w14:paraId="1D5FF89F" w14:textId="77777777" w:rsidR="00A07472" w:rsidRPr="00A35BE1" w:rsidRDefault="00A07472" w:rsidP="00A07472">
      <w:pPr>
        <w:rPr>
          <w:rFonts w:ascii="Tahoma" w:hAnsi="Tahoma" w:cs="Tahoma"/>
          <w:sz w:val="10"/>
          <w:szCs w:val="10"/>
        </w:rPr>
      </w:pPr>
    </w:p>
    <w:p w14:paraId="05D19C65" w14:textId="77777777" w:rsidR="00A07472" w:rsidRDefault="00A07472" w:rsidP="00A07472">
      <w:pPr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Volume V of a Right Circular Cylinder</w:t>
      </w:r>
    </w:p>
    <w:p w14:paraId="55697DBF" w14:textId="77777777" w:rsidR="00A07472" w:rsidRPr="00D44D9D" w:rsidRDefault="00A07472" w:rsidP="00A07472">
      <w:pPr>
        <w:rPr>
          <w:rFonts w:ascii="Tahoma" w:hAnsi="Tahoma" w:cs="Tahoma"/>
          <w:sz w:val="10"/>
        </w:rPr>
      </w:pPr>
      <w:r w:rsidRPr="00D44D9D">
        <w:rPr>
          <w:rFonts w:ascii="Tahoma" w:hAnsi="Tahoma" w:cs="Tahoma"/>
          <w:b/>
          <w:i/>
          <w:sz w:val="10"/>
        </w:rPr>
        <w:tab/>
      </w:r>
      <w:r w:rsidRPr="00D44D9D">
        <w:rPr>
          <w:rFonts w:ascii="Tahoma" w:hAnsi="Tahoma" w:cs="Tahoma"/>
          <w:sz w:val="10"/>
        </w:rPr>
        <w:tab/>
      </w:r>
    </w:p>
    <w:p w14:paraId="4B09E4EC" w14:textId="77777777" w:rsidR="00A07472" w:rsidRDefault="00A07472" w:rsidP="00A07472">
      <w:pPr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  <w:i/>
        </w:rPr>
        <w:t xml:space="preserve">V  </w:t>
      </w:r>
      <w:r>
        <w:rPr>
          <w:rFonts w:ascii="Tahoma" w:hAnsi="Tahoma" w:cs="Tahoma"/>
        </w:rPr>
        <w:t>=</w:t>
      </w:r>
      <w:proofErr w:type="gramEnd"/>
      <w:r>
        <w:rPr>
          <w:rFonts w:ascii="Tahoma" w:hAnsi="Tahoma" w:cs="Tahoma"/>
        </w:rPr>
        <w:t xml:space="preserve"> 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h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  <w:r>
        <w:rPr>
          <w:rFonts w:ascii="Tahoma" w:hAnsi="Tahoma" w:cs="Tahoma"/>
          <w:i/>
        </w:rPr>
        <w:tab/>
      </w:r>
    </w:p>
    <w:p w14:paraId="55A01816" w14:textId="77777777" w:rsidR="00A07472" w:rsidRPr="008D7286" w:rsidRDefault="00A07472" w:rsidP="00A07472">
      <w:pPr>
        <w:rPr>
          <w:rFonts w:ascii="Tahoma" w:hAnsi="Tahoma" w:cs="Tahoma"/>
          <w:i/>
          <w:sz w:val="10"/>
          <w:szCs w:val="10"/>
        </w:rPr>
      </w:pPr>
    </w:p>
    <w:p w14:paraId="79C8E279" w14:textId="77777777" w:rsidR="00A07472" w:rsidRDefault="00A07472" w:rsidP="00A07472">
      <w:pPr>
        <w:rPr>
          <w:rFonts w:ascii="Tahoma" w:hAnsi="Tahoma" w:cs="Tahoma"/>
          <w:b/>
          <w:i/>
        </w:rPr>
      </w:pPr>
      <w:r w:rsidRPr="00EC452E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Surface Area S of a Right Circular Cylinder</w:t>
      </w:r>
    </w:p>
    <w:p w14:paraId="2AA53E09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proofErr w:type="gramStart"/>
      <w:r>
        <w:rPr>
          <w:rFonts w:ascii="Tahoma" w:hAnsi="Tahoma" w:cs="Tahoma"/>
          <w:i/>
        </w:rPr>
        <w:t xml:space="preserve">S  </w:t>
      </w:r>
      <w:r>
        <w:rPr>
          <w:rFonts w:ascii="Tahoma" w:hAnsi="Tahoma" w:cs="Tahoma"/>
        </w:rPr>
        <w:t>=</w:t>
      </w:r>
      <w:proofErr w:type="gramEnd"/>
      <w:r>
        <w:rPr>
          <w:rFonts w:ascii="Tahoma" w:hAnsi="Tahoma" w:cs="Tahoma"/>
        </w:rPr>
        <w:t xml:space="preserve">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r</w:t>
      </w:r>
      <w:r>
        <w:rPr>
          <w:rFonts w:ascii="Tahoma" w:hAnsi="Tahoma" w:cs="Tahoma"/>
        </w:rPr>
        <w:t xml:space="preserve"> </w:t>
      </w:r>
      <w:r w:rsidRPr="0045333A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>+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</w:p>
    <w:p w14:paraId="20499F56" w14:textId="77777777" w:rsidR="00A07472" w:rsidRPr="00EC01E0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43726555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tab/>
      </w:r>
      <w:r w:rsidRPr="00EC01E0">
        <w:rPr>
          <w:rFonts w:ascii="Tahoma" w:hAnsi="Tahoma" w:cs="Tahoma"/>
        </w:rPr>
        <w:t xml:space="preserve">The Input, Process and Output </w:t>
      </w:r>
      <w:proofErr w:type="gramStart"/>
      <w:r w:rsidRPr="00EC01E0">
        <w:rPr>
          <w:rFonts w:ascii="Tahoma" w:hAnsi="Tahoma" w:cs="Tahoma"/>
        </w:rPr>
        <w:t>(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  <w:spacing w:val="10"/>
        </w:rPr>
        <w:t>IPOS</w:t>
      </w:r>
      <w:proofErr w:type="gramEnd"/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</w:rPr>
        <w:t>) requirements of this project are:</w:t>
      </w:r>
    </w:p>
    <w:p w14:paraId="16A6457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3C3F366" w14:textId="77777777" w:rsidR="00A07472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 w:rsidRPr="00EC01E0">
        <w:rPr>
          <w:rFonts w:ascii="Tahoma" w:hAnsi="Tahoma" w:cs="Tahoma"/>
          <w:b/>
          <w:i/>
        </w:rPr>
        <w:t>Input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user name, the cylinder height and the cylinder base radius </w:t>
      </w:r>
    </w:p>
    <w:p w14:paraId="0F5D4BA0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92AFC1D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Process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volume of the cylinder and </w:t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surface area of the cylinder</w:t>
      </w:r>
    </w:p>
    <w:p w14:paraId="5116A6D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6D0BA327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Output</w:t>
      </w:r>
      <w:r>
        <w:rPr>
          <w:rFonts w:ascii="Tahoma" w:hAnsi="Tahoma" w:cs="Tahoma"/>
          <w:b/>
          <w:i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>the user name</w:t>
      </w:r>
      <w:r>
        <w:rPr>
          <w:rFonts w:ascii="Tahoma" w:hAnsi="Tahoma" w:cs="Tahoma"/>
        </w:rPr>
        <w:t>,</w:t>
      </w:r>
      <w:r w:rsidRPr="00EC01E0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volume of the cylinder, computed in cubic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units and the surface area of the cylinder, computed in square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units</w:t>
      </w:r>
      <w:r w:rsidRPr="00EC01E0">
        <w:rPr>
          <w:rFonts w:ascii="Tahoma" w:hAnsi="Tahoma" w:cs="Tahoma"/>
        </w:rPr>
        <w:t xml:space="preserve"> </w:t>
      </w:r>
    </w:p>
    <w:p w14:paraId="727F0494" w14:textId="77777777" w:rsidR="00A07472" w:rsidRPr="006B3B97" w:rsidRDefault="00A07472" w:rsidP="00A07472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0DDF93E3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course code for the volume program is given and you will modify it to include the </w:t>
      </w:r>
      <w:r>
        <w:rPr>
          <w:rFonts w:ascii="Tahoma" w:hAnsi="Tahoma" w:cs="Tahoma"/>
        </w:rPr>
        <w:tab/>
        <w:t>surface area.</w:t>
      </w:r>
      <w:r w:rsidRPr="00EC01E0">
        <w:rPr>
          <w:rFonts w:ascii="Tahoma" w:hAnsi="Tahoma" w:cs="Tahoma"/>
        </w:rPr>
        <w:t xml:space="preserve"> </w:t>
      </w:r>
    </w:p>
    <w:p w14:paraId="55391127" w14:textId="77777777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</w:p>
    <w:p w14:paraId="0953ED06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73B8A936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proofErr w:type="gramStart"/>
      <w:r w:rsidRPr="00EC452E">
        <w:rPr>
          <w:rFonts w:ascii="Arial" w:hAnsi="Arial"/>
          <w:b/>
          <w:i/>
          <w:iCs/>
          <w:snapToGrid/>
        </w:rPr>
        <w:t>To</w:t>
      </w:r>
      <w:proofErr w:type="gramEnd"/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0E407900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A6EBC8E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>
        <w:rPr>
          <w:rFonts w:ascii="Tahoma" w:hAnsi="Tahoma"/>
          <w:b/>
          <w:bCs/>
          <w:color w:val="800080"/>
        </w:rPr>
        <w:t xml:space="preserve">Eclipse, </w:t>
      </w:r>
      <w:proofErr w:type="spellStart"/>
      <w:r w:rsidRPr="00EC452E">
        <w:rPr>
          <w:rFonts w:ascii="Tahoma" w:hAnsi="Tahoma"/>
          <w:b/>
          <w:bCs/>
          <w:color w:val="800080"/>
        </w:rPr>
        <w:t>JCreator</w:t>
      </w:r>
      <w:proofErr w:type="spellEnd"/>
      <w:r w:rsidRPr="00EC452E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>or Similar Java Development Environment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5447F55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FD5C15D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Pr="0025760E"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or similar Java text editor.</w:t>
      </w:r>
      <w:r>
        <w:rPr>
          <w:rFonts w:ascii="Tahoma" w:hAnsi="Tahoma" w:cs="Tahoma"/>
        </w:rPr>
        <w:t xml:space="preserve">  Here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are the steps to create a Java </w:t>
      </w:r>
      <w:r>
        <w:rPr>
          <w:rFonts w:ascii="Tahoma" w:hAnsi="Tahoma" w:cs="Tahoma"/>
        </w:rPr>
        <w:tab/>
        <w:t>project for this assignment using Eclipse for Windows.</w:t>
      </w:r>
    </w:p>
    <w:p w14:paraId="1667CC54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27166731" w14:textId="77777777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1015">
        <w:rPr>
          <w:rFonts w:ascii="Tahoma" w:hAnsi="Tahoma" w:cs="Tahoma"/>
          <w:b/>
          <w:shd w:val="pct15" w:color="auto" w:fill="auto"/>
        </w:rPr>
        <w:t>Using Eclipse</w:t>
      </w:r>
    </w:p>
    <w:p w14:paraId="218190E1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29FC58F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From the </w:t>
      </w:r>
      <w:r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main menu, </w:t>
      </w:r>
      <w:proofErr w:type="gramStart"/>
      <w:r w:rsidRPr="00EC452E">
        <w:rPr>
          <w:rFonts w:ascii="Tahoma" w:hAnsi="Tahoma" w:cs="Tahoma"/>
        </w:rPr>
        <w:t>click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F</w:t>
      </w:r>
      <w:r w:rsidRPr="00EC452E">
        <w:rPr>
          <w:rFonts w:ascii="Tahoma" w:hAnsi="Tahoma" w:cs="Tahoma"/>
          <w:bdr w:val="single" w:sz="4" w:space="0" w:color="auto"/>
        </w:rPr>
        <w:t>ile</w:t>
      </w:r>
      <w:proofErr w:type="gramEnd"/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, point to</w:t>
      </w: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N</w:t>
      </w:r>
      <w:r w:rsidRPr="00EC452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and point to and click </w:t>
      </w:r>
      <w:r>
        <w:rPr>
          <w:rFonts w:ascii="Tahoma" w:hAnsi="Tahoma" w:cs="Tahoma"/>
        </w:rPr>
        <w:tab/>
        <w:t xml:space="preserve">on </w:t>
      </w:r>
      <w:r w:rsidRPr="003A1015">
        <w:rPr>
          <w:rFonts w:ascii="Tahoma" w:hAnsi="Tahoma" w:cs="Tahoma"/>
          <w:bdr w:val="single" w:sz="4" w:space="0" w:color="auto"/>
        </w:rPr>
        <w:t xml:space="preserve"> Java Project </w:t>
      </w:r>
      <w:r w:rsidRPr="007030E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r w:rsidRPr="00EC452E">
        <w:rPr>
          <w:rFonts w:ascii="Tahoma" w:hAnsi="Tahoma" w:cs="Tahoma"/>
        </w:rPr>
        <w:t xml:space="preserve">  When the </w:t>
      </w:r>
      <w:r w:rsidRPr="00EC452E">
        <w:rPr>
          <w:rFonts w:ascii="Tahoma" w:hAnsi="Tahoma" w:cs="Tahoma"/>
          <w:b/>
          <w:bCs/>
        </w:rPr>
        <w:t>New</w:t>
      </w:r>
      <w:r>
        <w:rPr>
          <w:rFonts w:ascii="Tahoma" w:hAnsi="Tahoma" w:cs="Tahoma"/>
          <w:b/>
          <w:bCs/>
        </w:rPr>
        <w:t xml:space="preserve"> Java Project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dialog box</w:t>
      </w:r>
      <w:r w:rsidRPr="00EC452E">
        <w:rPr>
          <w:rFonts w:ascii="Tahoma" w:hAnsi="Tahoma" w:cs="Tahoma"/>
        </w:rPr>
        <w:t xml:space="preserve"> opens, </w:t>
      </w:r>
      <w:r>
        <w:rPr>
          <w:rFonts w:ascii="Tahoma" w:hAnsi="Tahoma" w:cs="Tahoma"/>
        </w:rPr>
        <w:t xml:space="preserve">select and </w:t>
      </w:r>
      <w:r>
        <w:rPr>
          <w:rFonts w:ascii="Tahoma" w:hAnsi="Tahoma" w:cs="Tahoma"/>
        </w:rPr>
        <w:tab/>
        <w:t>fill the settings as follows:</w:t>
      </w:r>
      <w:r w:rsidRPr="00EC452E">
        <w:rPr>
          <w:rFonts w:ascii="Tahoma" w:hAnsi="Tahoma" w:cs="Tahoma"/>
        </w:rPr>
        <w:t xml:space="preserve">  </w:t>
      </w:r>
      <w:r w:rsidRPr="00EC452E">
        <w:rPr>
          <w:rFonts w:ascii="Tahoma" w:hAnsi="Tahoma" w:cs="Tahoma"/>
        </w:rPr>
        <w:tab/>
      </w:r>
    </w:p>
    <w:p w14:paraId="466AACCE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5743AFA" w14:textId="28488172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project </w:t>
      </w:r>
      <w:proofErr w:type="gramStart"/>
      <w:r>
        <w:rPr>
          <w:rFonts w:ascii="Tahoma" w:hAnsi="Tahoma" w:cs="Tahoma"/>
        </w:rPr>
        <w:t>name :</w:t>
      </w:r>
      <w:proofErr w:type="gramEnd"/>
      <w:r>
        <w:rPr>
          <w:rFonts w:ascii="Tahoma" w:hAnsi="Tahoma" w:cs="Tahoma"/>
        </w:rPr>
        <w:t xml:space="preserve"> </w:t>
      </w:r>
      <w:r w:rsidRPr="00EB1F35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</w:p>
    <w:p w14:paraId="57072EA8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4995D8D1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workspace </w:t>
      </w:r>
      <w:proofErr w:type="gramStart"/>
      <w:r>
        <w:rPr>
          <w:rFonts w:ascii="Tahoma" w:hAnsi="Tahoma" w:cs="Tahoma"/>
        </w:rPr>
        <w:t>location :</w:t>
      </w:r>
      <w:proofErr w:type="gramEnd"/>
      <w:r>
        <w:rPr>
          <w:rFonts w:ascii="Tahoma" w:hAnsi="Tahoma" w:cs="Tahoma"/>
        </w:rPr>
        <w:t xml:space="preserve"> ( use the default location )</w:t>
      </w:r>
    </w:p>
    <w:p w14:paraId="14ABB873" w14:textId="77777777" w:rsidR="00A07472" w:rsidRPr="00EC452E" w:rsidRDefault="00A07472" w:rsidP="00A07472">
      <w:pPr>
        <w:ind w:left="720" w:hanging="720"/>
      </w:pPr>
      <w:r w:rsidRPr="00D33288">
        <w:rPr>
          <w:rFonts w:ascii="Tahoma" w:hAnsi="Tahoma" w:cs="Tahoma"/>
          <w:sz w:val="10"/>
        </w:rPr>
        <w:lastRenderedPageBreak/>
        <w:tab/>
      </w:r>
      <w:r w:rsidRPr="00D33288">
        <w:rPr>
          <w:rFonts w:ascii="Tahoma" w:hAnsi="Tahoma" w:cs="Tahoma"/>
          <w:sz w:val="10"/>
        </w:rPr>
        <w:tab/>
      </w:r>
    </w:p>
    <w:p w14:paraId="1ACFC42F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FA5FF9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4B0665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 xml:space="preserve">Click </w:t>
      </w:r>
      <w:r w:rsidRPr="00D33288">
        <w:rPr>
          <w:rFonts w:ascii="Tahoma" w:hAnsi="Tahoma" w:cs="Tahoma"/>
          <w:bdr w:val="single" w:sz="4" w:space="0" w:color="auto"/>
        </w:rPr>
        <w:t xml:space="preserve"> </w:t>
      </w:r>
      <w:r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Pr="00D33288">
        <w:rPr>
          <w:rFonts w:ascii="Tahoma" w:hAnsi="Tahoma" w:cs="Tahoma"/>
          <w:bdr w:val="single" w:sz="4" w:space="0" w:color="auto"/>
        </w:rPr>
        <w:t>inish</w:t>
      </w:r>
      <w:proofErr w:type="gramEnd"/>
      <w:r w:rsidRPr="00D33288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to close the </w:t>
      </w:r>
      <w:r w:rsidRPr="00EB1F35">
        <w:rPr>
          <w:rFonts w:ascii="Tahoma" w:hAnsi="Tahoma" w:cs="Tahoma"/>
          <w:b/>
        </w:rPr>
        <w:t>New Java Project</w:t>
      </w:r>
      <w:r>
        <w:rPr>
          <w:rFonts w:ascii="Tahoma" w:hAnsi="Tahoma" w:cs="Tahoma"/>
        </w:rPr>
        <w:t xml:space="preserve"> dialog box.</w:t>
      </w:r>
    </w:p>
    <w:p w14:paraId="6F410F8E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DFEA3A3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Now ensure that the Eclipse </w:t>
      </w:r>
      <w:r w:rsidRPr="000849EF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 xml:space="preserve"> window is open by selecting the main menu </w:t>
      </w:r>
      <w:proofErr w:type="gramStart"/>
      <w:r>
        <w:rPr>
          <w:rFonts w:ascii="Tahoma" w:hAnsi="Tahoma" w:cs="Tahoma"/>
        </w:rPr>
        <w:t xml:space="preserve">item </w:t>
      </w:r>
      <w:r w:rsidRPr="006B3022">
        <w:rPr>
          <w:rFonts w:ascii="Tahoma" w:hAnsi="Tahoma" w:cs="Tahoma"/>
          <w:bdr w:val="single" w:sz="4" w:space="0" w:color="auto"/>
        </w:rPr>
        <w:t xml:space="preserve"> </w:t>
      </w:r>
      <w:r w:rsidRPr="006B3022">
        <w:rPr>
          <w:rFonts w:ascii="Tahoma" w:hAnsi="Tahoma" w:cs="Tahoma"/>
          <w:u w:val="single"/>
          <w:bdr w:val="single" w:sz="4" w:space="0" w:color="auto"/>
        </w:rPr>
        <w:t>W</w:t>
      </w:r>
      <w:r w:rsidRPr="006B3022">
        <w:rPr>
          <w:rFonts w:ascii="Tahoma" w:hAnsi="Tahoma" w:cs="Tahoma"/>
          <w:bdr w:val="single" w:sz="4" w:space="0" w:color="auto"/>
        </w:rPr>
        <w:t>indow</w:t>
      </w:r>
      <w:proofErr w:type="gramEnd"/>
      <w:r w:rsidRPr="006B3022">
        <w:rPr>
          <w:rFonts w:ascii="Tahoma" w:hAnsi="Tahoma" w:cs="Tahoma"/>
          <w:bdr w:val="single" w:sz="4" w:space="0" w:color="auto"/>
        </w:rPr>
        <w:t xml:space="preserve"> </w:t>
      </w:r>
      <w:r w:rsidRPr="00E13536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point to </w:t>
      </w:r>
      <w:r w:rsidRPr="00E13536">
        <w:rPr>
          <w:rFonts w:ascii="Tahoma" w:hAnsi="Tahoma" w:cs="Tahoma"/>
          <w:bdr w:val="single" w:sz="4" w:space="0" w:color="auto"/>
        </w:rPr>
        <w:t xml:space="preserve"> Show </w:t>
      </w:r>
      <w:r w:rsidRPr="00E13536">
        <w:rPr>
          <w:rFonts w:ascii="Tahoma" w:hAnsi="Tahoma" w:cs="Tahoma"/>
          <w:u w:val="single"/>
          <w:bdr w:val="single" w:sz="4" w:space="0" w:color="auto"/>
        </w:rPr>
        <w:t>V</w:t>
      </w:r>
      <w:r w:rsidRPr="00E13536">
        <w:rPr>
          <w:rFonts w:ascii="Tahoma" w:hAnsi="Tahoma" w:cs="Tahoma"/>
          <w:bdr w:val="single" w:sz="4" w:space="0" w:color="auto"/>
        </w:rPr>
        <w:t xml:space="preserve">iew </w:t>
      </w:r>
      <w:r>
        <w:rPr>
          <w:rFonts w:ascii="Tahoma" w:hAnsi="Tahoma" w:cs="Tahoma"/>
        </w:rPr>
        <w:t xml:space="preserve"> and click </w:t>
      </w:r>
      <w:r w:rsidRPr="00E13536">
        <w:rPr>
          <w:rFonts w:ascii="Tahoma" w:hAnsi="Tahoma" w:cs="Tahoma"/>
          <w:bdr w:val="single" w:sz="4" w:space="0" w:color="auto"/>
        </w:rPr>
        <w:t xml:space="preserve"> Project Explorer </w:t>
      </w:r>
      <w:r w:rsidRPr="00C70A25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1CD8712B" w14:textId="77777777" w:rsidR="00A07472" w:rsidRPr="0037384D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367A4701" w14:textId="77777777" w:rsidR="00A07472" w:rsidRPr="0037384D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37384D">
        <w:rPr>
          <w:rFonts w:ascii="Tahoma" w:hAnsi="Tahoma" w:cs="Tahoma"/>
        </w:rPr>
        <w:tab/>
        <w:t xml:space="preserve">Navigate to the </w:t>
      </w:r>
      <w:r w:rsidRPr="0037384D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>, as shown below.</w:t>
      </w:r>
    </w:p>
    <w:p w14:paraId="0C02B6A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F26BEFF" w14:textId="266C7F17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D4E0F5E" wp14:editId="2FBAA584">
            <wp:extent cx="3215640" cy="989330"/>
            <wp:effectExtent l="25400" t="25400" r="3556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989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26A8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529FC0F" w14:textId="5B91E404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Double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click the project name </w:t>
      </w:r>
      <w:proofErr w:type="gramStart"/>
      <w:r>
        <w:rPr>
          <w:rFonts w:ascii="Tahoma" w:hAnsi="Tahoma" w:cs="Tahoma"/>
        </w:rPr>
        <w:t>(</w:t>
      </w:r>
      <w:r w:rsidRPr="0037384D">
        <w:rPr>
          <w:rFonts w:ascii="Tahoma" w:hAnsi="Tahoma" w:cs="Tahoma"/>
          <w:spacing w:val="-20"/>
        </w:rPr>
        <w:t xml:space="preserve"> </w:t>
      </w:r>
      <w:r w:rsidRPr="0037384D">
        <w:rPr>
          <w:rFonts w:ascii="Tahoma" w:hAnsi="Tahoma" w:cs="Tahoma"/>
          <w:b/>
        </w:rPr>
        <w:t>Lab</w:t>
      </w:r>
      <w:proofErr w:type="gramEnd"/>
      <w:r w:rsidRPr="0037384D">
        <w:rPr>
          <w:rFonts w:ascii="Tahoma" w:hAnsi="Tahoma" w:cs="Tahoma"/>
          <w:b/>
        </w:rPr>
        <w:t xml:space="preserve"> 0</w:t>
      </w:r>
      <w:r w:rsidR="00193D6E">
        <w:rPr>
          <w:rFonts w:ascii="Tahoma" w:hAnsi="Tahoma" w:cs="Tahoma"/>
          <w:b/>
        </w:rPr>
        <w:t>0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to reveal the </w:t>
      </w:r>
      <w:proofErr w:type="spellStart"/>
      <w:r w:rsidRPr="0037384D">
        <w:rPr>
          <w:rFonts w:ascii="Tahoma" w:hAnsi="Tahoma" w:cs="Tahoma"/>
          <w:b/>
        </w:rPr>
        <w:t>src</w:t>
      </w:r>
      <w:proofErr w:type="spellEnd"/>
      <w:r>
        <w:rPr>
          <w:rFonts w:ascii="Tahoma" w:hAnsi="Tahoma" w:cs="Tahoma"/>
        </w:rPr>
        <w:t xml:space="preserve"> ( source ) folder.</w:t>
      </w:r>
    </w:p>
    <w:p w14:paraId="56B79D32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D166785" w14:textId="60CF53A8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drawing>
          <wp:inline distT="0" distB="0" distL="0" distR="0" wp14:anchorId="29AEBEC7" wp14:editId="4827BE32">
            <wp:extent cx="3005455" cy="786765"/>
            <wp:effectExtent l="25400" t="25400" r="17145" b="260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786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E49C9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0B17025" w14:textId="46677C54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Right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click the </w:t>
      </w:r>
      <w:proofErr w:type="spellStart"/>
      <w:r w:rsidRPr="00E63B89">
        <w:rPr>
          <w:rFonts w:ascii="Tahoma" w:hAnsi="Tahoma" w:cs="Tahoma"/>
          <w:b/>
        </w:rPr>
        <w:t>src</w:t>
      </w:r>
      <w:proofErr w:type="spellEnd"/>
      <w:r>
        <w:rPr>
          <w:rFonts w:ascii="Tahoma" w:hAnsi="Tahoma" w:cs="Tahoma"/>
        </w:rPr>
        <w:t xml:space="preserve"> folder and </w:t>
      </w:r>
      <w:proofErr w:type="gramStart"/>
      <w:r>
        <w:rPr>
          <w:rFonts w:ascii="Tahoma" w:hAnsi="Tahoma" w:cs="Tahoma"/>
        </w:rPr>
        <w:t xml:space="preserve">select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N</w:t>
      </w:r>
      <w:r w:rsidRPr="00B5759E">
        <w:rPr>
          <w:rFonts w:ascii="Tahoma" w:hAnsi="Tahoma" w:cs="Tahoma"/>
          <w:bdr w:val="single" w:sz="4" w:space="0" w:color="auto"/>
        </w:rPr>
        <w:t>ew</w:t>
      </w:r>
      <w:proofErr w:type="gramEnd"/>
      <w:r w:rsidRPr="00B5759E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from the menu and point to and click </w:t>
      </w:r>
      <w:r>
        <w:rPr>
          <w:rFonts w:ascii="Tahoma" w:hAnsi="Tahoma" w:cs="Tahoma"/>
        </w:rPr>
        <w:tab/>
        <w:t xml:space="preserve">on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C</w:t>
      </w:r>
      <w:r w:rsidRPr="00B5759E">
        <w:rPr>
          <w:rFonts w:ascii="Tahoma" w:hAnsi="Tahoma" w:cs="Tahoma"/>
          <w:bdr w:val="single" w:sz="4" w:space="0" w:color="auto"/>
        </w:rPr>
        <w:t xml:space="preserve">lass </w:t>
      </w:r>
      <w:r w:rsidRPr="00B5759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When the </w:t>
      </w:r>
      <w:r w:rsidRPr="00A5697B">
        <w:rPr>
          <w:rFonts w:ascii="Tahoma" w:hAnsi="Tahoma" w:cs="Tahoma"/>
          <w:b/>
        </w:rPr>
        <w:t>New Java Class</w:t>
      </w:r>
      <w:r>
        <w:rPr>
          <w:rFonts w:ascii="Tahoma" w:hAnsi="Tahoma" w:cs="Tahoma"/>
        </w:rPr>
        <w:t xml:space="preserve"> dialog box opens, name the source file </w:t>
      </w:r>
      <w:r>
        <w:rPr>
          <w:rFonts w:ascii="Tahoma" w:hAnsi="Tahoma" w:cs="Tahoma"/>
        </w:rPr>
        <w:tab/>
        <w:t xml:space="preserve">as: </w:t>
      </w:r>
      <w:r>
        <w:rPr>
          <w:rFonts w:ascii="Tahoma" w:hAnsi="Tahoma" w:cs="Tahoma"/>
          <w:b/>
        </w:rPr>
        <w:t>Cylinder</w:t>
      </w:r>
      <w:r w:rsidR="00DF483B" w:rsidRPr="00DF483B">
        <w:rPr>
          <w:rFonts w:ascii="Tahoma" w:hAnsi="Tahoma" w:cs="Tahoma"/>
        </w:rPr>
        <w:t>.</w:t>
      </w:r>
      <w:r w:rsidR="00DF483B">
        <w:rPr>
          <w:rFonts w:ascii="Tahoma" w:hAnsi="Tahoma" w:cs="Tahoma"/>
        </w:rPr>
        <w:t xml:space="preserve"> </w:t>
      </w:r>
      <w:proofErr w:type="gramStart"/>
      <w:r w:rsidR="00DF483B">
        <w:rPr>
          <w:rFonts w:ascii="Tahoma" w:hAnsi="Tahoma" w:cs="Tahoma"/>
        </w:rPr>
        <w:t xml:space="preserve">Click </w:t>
      </w:r>
      <w:r w:rsidR="00DF483B" w:rsidRPr="00D33288">
        <w:rPr>
          <w:rFonts w:ascii="Tahoma" w:hAnsi="Tahoma" w:cs="Tahoma"/>
          <w:bdr w:val="single" w:sz="4" w:space="0" w:color="auto"/>
        </w:rPr>
        <w:t xml:space="preserve"> </w:t>
      </w:r>
      <w:r w:rsidR="00DF483B"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="00DF483B" w:rsidRPr="00D33288">
        <w:rPr>
          <w:rFonts w:ascii="Tahoma" w:hAnsi="Tahoma" w:cs="Tahoma"/>
          <w:bdr w:val="single" w:sz="4" w:space="0" w:color="auto"/>
        </w:rPr>
        <w:t>inish</w:t>
      </w:r>
      <w:proofErr w:type="gramEnd"/>
      <w:r w:rsidR="00DF483B" w:rsidRPr="00D33288">
        <w:rPr>
          <w:rFonts w:ascii="Tahoma" w:hAnsi="Tahoma" w:cs="Tahoma"/>
          <w:bdr w:val="single" w:sz="4" w:space="0" w:color="auto"/>
        </w:rPr>
        <w:t xml:space="preserve"> </w:t>
      </w:r>
      <w:r w:rsidR="00DF483B">
        <w:rPr>
          <w:rFonts w:ascii="Tahoma" w:hAnsi="Tahoma" w:cs="Tahoma"/>
        </w:rPr>
        <w:t xml:space="preserve"> to close the dialog box.</w:t>
      </w:r>
    </w:p>
    <w:p w14:paraId="42282A43" w14:textId="77777777" w:rsidR="00A07472" w:rsidRPr="00A5697B" w:rsidRDefault="00A07472" w:rsidP="00193D6E">
      <w:pPr>
        <w:rPr>
          <w:rFonts w:ascii="Tahoma" w:hAnsi="Tahoma" w:cs="Tahoma"/>
          <w:b/>
        </w:rPr>
      </w:pPr>
    </w:p>
    <w:p w14:paraId="44BF3BCA" w14:textId="0CC9464D" w:rsidR="00A07472" w:rsidRDefault="00193D6E" w:rsidP="00193D6E">
      <w:pPr>
        <w:ind w:left="720" w:hanging="720"/>
        <w:jc w:val="center"/>
        <w:rPr>
          <w:rFonts w:ascii="Tahoma" w:hAnsi="Tahoma" w:cs="Tahoma"/>
        </w:rPr>
      </w:pPr>
      <w:r w:rsidRPr="00193D6E">
        <w:rPr>
          <w:rFonts w:ascii="Tahoma" w:hAnsi="Tahoma" w:cs="Tahoma"/>
          <w:noProof/>
        </w:rPr>
        <w:drawing>
          <wp:inline distT="0" distB="0" distL="0" distR="0" wp14:anchorId="209AAB87" wp14:editId="68B30C51">
            <wp:extent cx="2997835" cy="1191895"/>
            <wp:effectExtent l="25400" t="25400" r="24765" b="273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191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59EC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Into the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 xml:space="preserve">Figure </w:t>
      </w:r>
      <w:r w:rsidRPr="00EC452E">
        <w:rPr>
          <w:rFonts w:ascii="Tahoma" w:hAnsi="Tahoma" w:cs="Tahoma"/>
          <w:b/>
          <w:bCs/>
        </w:rPr>
        <w:tab/>
      </w:r>
      <w:proofErr w:type="gramStart"/>
      <w:r w:rsidRPr="00EC452E">
        <w:rPr>
          <w:rFonts w:ascii="Tahoma" w:hAnsi="Tahoma" w:cs="Tahoma"/>
          <w:b/>
          <w:bCs/>
        </w:rPr>
        <w:t>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>,</w:t>
      </w:r>
      <w:proofErr w:type="gramEnd"/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</w:rPr>
        <w:t xml:space="preserve">which follows, exactly as it appears, except substitute your own name in place </w:t>
      </w:r>
      <w:r w:rsidRPr="00EC452E">
        <w:rPr>
          <w:rFonts w:ascii="Tahoma" w:hAnsi="Tahoma" w:cs="Tahoma"/>
        </w:rPr>
        <w:tab/>
        <w:t>of Sammy Student.</w:t>
      </w:r>
      <w:r>
        <w:rPr>
          <w:rFonts w:ascii="Tahoma" w:hAnsi="Tahoma" w:cs="Tahoma"/>
        </w:rPr>
        <w:t xml:space="preserve">  Notice that the class name in the source code must match </w:t>
      </w:r>
      <w:r>
        <w:rPr>
          <w:rFonts w:ascii="Tahoma" w:hAnsi="Tahoma" w:cs="Tahoma"/>
        </w:rPr>
        <w:tab/>
        <w:t xml:space="preserve">the file Java name. </w:t>
      </w:r>
    </w:p>
    <w:p w14:paraId="108935C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7AE1B689" w14:textId="77777777" w:rsidR="00A07472" w:rsidRDefault="00A07472" w:rsidP="000368CB">
      <w:pPr>
        <w:ind w:left="720" w:hanging="9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34C3E23" wp14:editId="6EF87232">
            <wp:extent cx="5075360" cy="1097375"/>
            <wp:effectExtent l="19050" t="1905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9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4A765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936B0D2" w14:textId="77777777" w:rsidR="00A07472" w:rsidRPr="00EC452E" w:rsidRDefault="00A07472" w:rsidP="00A07472">
      <w:pPr>
        <w:ind w:left="720" w:hanging="720"/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22A4E0B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4C00C919" w14:textId="77777777" w:rsidR="00A07472" w:rsidRPr="004E3FE3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552F9A66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FF55650" w14:textId="77777777" w:rsidTr="00660349">
        <w:trPr>
          <w:jc w:val="right"/>
        </w:trPr>
        <w:tc>
          <w:tcPr>
            <w:tcW w:w="7308" w:type="dxa"/>
          </w:tcPr>
          <w:p w14:paraId="1E431E7D" w14:textId="77777777" w:rsidR="00A07472" w:rsidRPr="00EC452E" w:rsidRDefault="00A07472" w:rsidP="00660349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1FCF7AE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70B6A606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>Source Code for the Volume Program</w:t>
      </w:r>
    </w:p>
    <w:p w14:paraId="2A0C2FE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7830" w:type="dxa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0"/>
      </w:tblGrid>
      <w:tr w:rsidR="00A07472" w:rsidRPr="00EC452E" w14:paraId="46D6FE82" w14:textId="77777777" w:rsidTr="000368CB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ED1C" w14:textId="77777777" w:rsidR="00A07472" w:rsidRPr="00435BD2" w:rsidRDefault="00A07472" w:rsidP="00660349">
            <w:pPr>
              <w:widowControl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02B61641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/* </w:t>
            </w:r>
          </w:p>
          <w:p w14:paraId="1E806F3E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Program to calculate the volume of a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right circular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br/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.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</w:p>
          <w:p w14:paraId="403856C5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Programmer: Sammy Student, File Name: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.java </w:t>
            </w:r>
          </w:p>
          <w:p w14:paraId="4C65ABB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*/</w:t>
            </w:r>
          </w:p>
          <w:p w14:paraId="737977C0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8000"/>
                <w:sz w:val="10"/>
                <w:szCs w:val="10"/>
                <w:highlight w:val="white"/>
              </w:rPr>
            </w:pPr>
          </w:p>
          <w:p w14:paraId="15F3ECA6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package for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Scanner class object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s</w:t>
            </w:r>
          </w:p>
          <w:p w14:paraId="49CA655C" w14:textId="77777777" w:rsidR="00A0747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764D01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proofErr w:type="gram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java.util</w:t>
            </w:r>
            <w:proofErr w:type="gram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.Scanner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14:paraId="749F5814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0"/>
                <w:szCs w:val="10"/>
                <w:highlight w:val="white"/>
              </w:rPr>
            </w:pPr>
          </w:p>
          <w:p w14:paraId="2002F96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Cylinder</w:t>
            </w:r>
          </w:p>
          <w:p w14:paraId="2D2744F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68E131F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gram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main(</w:t>
            </w:r>
            <w:proofErr w:type="gram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args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[])</w:t>
            </w:r>
          </w:p>
          <w:p w14:paraId="2380601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EF3CF77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introduce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a Scanner class object</w:t>
            </w:r>
          </w:p>
          <w:p w14:paraId="3A6AD209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Scanner </w:t>
            </w:r>
            <w:proofErr w:type="spell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2F0879E3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338D26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declare and initialize the variables</w:t>
            </w:r>
          </w:p>
          <w:p w14:paraId="65ECAA8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height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radius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581494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String </w:t>
            </w:r>
            <w:proofErr w:type="spellStart"/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=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""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14:paraId="251A496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C7FEEBA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greet the program user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2F659BE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ln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Welcome to the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olume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Program!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FDDB7BF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prompt user for their name</w:t>
            </w:r>
          </w:p>
          <w:p w14:paraId="07DEFF8B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10FE3338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read the user name</w:t>
            </w:r>
          </w:p>
          <w:p w14:paraId="02FF95E8" w14:textId="77777777" w:rsidR="00A07472" w:rsidRPr="00040F95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proofErr w:type="gram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sc.nextLine</w:t>
            </w:r>
            <w:proofErr w:type="spellEnd"/>
            <w:proofErr w:type="gram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();</w:t>
            </w:r>
          </w:p>
          <w:p w14:paraId="22269F5A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name back to the user</w:t>
            </w:r>
          </w:p>
          <w:p w14:paraId="3EBC10C5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"hello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proofErr w:type="spellStart"/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</w:t>
            </w:r>
            <w:proofErr w:type="spell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4FDC3493" w14:textId="77777777" w:rsidR="00A07472" w:rsidRPr="00435BD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DD9D18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input: assign values to the variables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384817FD" w14:textId="77777777" w:rsidR="00A07472" w:rsidRPr="0053374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radius.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0CD069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radius =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proofErr w:type="gram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sc.nextDouble</w:t>
            </w:r>
            <w:proofErr w:type="spellEnd"/>
            <w:proofErr w:type="gram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();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483E71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height.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4440D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height = </w:t>
            </w:r>
            <w:proofErr w:type="spellStart"/>
            <w:proofErr w:type="gramStart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sc.nextDouble</w:t>
            </w:r>
            <w:proofErr w:type="spellEnd"/>
            <w:proofErr w:type="gramEnd"/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();</w:t>
            </w:r>
          </w:p>
          <w:p w14:paraId="0C77F41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0DAC4A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process: compute the required quantity</w:t>
            </w:r>
          </w:p>
          <w:p w14:paraId="13B644E2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volume = 3.1416 * radius * radius * height;</w:t>
            </w:r>
          </w:p>
          <w:p w14:paraId="527D5742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8971E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output: display the output to the user</w:t>
            </w:r>
          </w:p>
          <w:p w14:paraId="0CE41047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volume of the cylinder is: 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451275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(volume);</w:t>
            </w:r>
          </w:p>
          <w:p w14:paraId="585F339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</w:t>
            </w:r>
            <w:proofErr w:type="spellEnd"/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cubic length units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74BBCF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</w:p>
          <w:p w14:paraId="0F9C382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dismiss the Scanner class object</w:t>
            </w:r>
          </w:p>
          <w:p w14:paraId="7722F86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sc.close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13A03EC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595AE3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A493DDC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</w:p>
        </w:tc>
      </w:tr>
    </w:tbl>
    <w:p w14:paraId="40EE960C" w14:textId="77777777" w:rsidR="00A07472" w:rsidRPr="00EC452E" w:rsidRDefault="00A07472" w:rsidP="00A07472"/>
    <w:p w14:paraId="1BFF1584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3E9238D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42058D59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6A0C60DA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77EC7D02" w14:textId="77777777" w:rsidR="00A07472" w:rsidRPr="001C3075" w:rsidRDefault="00A07472" w:rsidP="00A07472">
      <w:pPr>
        <w:ind w:left="720" w:hanging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From the </w:t>
      </w:r>
      <w:proofErr w:type="gramStart"/>
      <w:r w:rsidRPr="001C3075">
        <w:rPr>
          <w:rFonts w:ascii="Tahoma" w:hAnsi="Tahoma" w:cs="Tahoma"/>
          <w:snapToGrid/>
        </w:rPr>
        <w:t xml:space="preserve">Eclipse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P</w:t>
      </w:r>
      <w:r w:rsidRPr="001C3075">
        <w:rPr>
          <w:rFonts w:ascii="Tahoma" w:hAnsi="Tahoma" w:cs="Tahoma"/>
          <w:snapToGrid/>
          <w:bdr w:val="single" w:sz="4" w:space="0" w:color="auto"/>
        </w:rPr>
        <w:t>roject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menu, ensure that the option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Build Auto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m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atically </w:t>
      </w:r>
      <w:r w:rsidRPr="001C3075">
        <w:rPr>
          <w:rFonts w:ascii="Tahoma" w:hAnsi="Tahoma" w:cs="Tahoma"/>
          <w:snapToGrid/>
        </w:rPr>
        <w:t xml:space="preserve"> is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selected.  This will </w:t>
      </w:r>
      <w:r>
        <w:rPr>
          <w:rFonts w:ascii="Tahoma" w:hAnsi="Tahoma" w:cs="Tahoma"/>
          <w:snapToGrid/>
        </w:rPr>
        <w:t>indicate</w:t>
      </w:r>
      <w:r w:rsidRPr="001C3075">
        <w:rPr>
          <w:rFonts w:ascii="Tahoma" w:hAnsi="Tahoma" w:cs="Tahoma"/>
          <w:snapToGrid/>
        </w:rPr>
        <w:t xml:space="preserve"> that Eclipse will automatically build your project when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>you run it.</w:t>
      </w:r>
    </w:p>
    <w:p w14:paraId="4684B28F" w14:textId="77777777" w:rsidR="00A07472" w:rsidRPr="00471A48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6BC2E31A" w14:textId="77777777" w:rsidR="00A07472" w:rsidRPr="00EC452E" w:rsidRDefault="00A07472" w:rsidP="00A07472">
      <w:pPr>
        <w:ind w:left="720" w:hanging="720"/>
        <w:jc w:val="center"/>
        <w:rPr>
          <w:rFonts w:ascii="Tahoma" w:hAnsi="Tahoma"/>
          <w:sz w:val="10"/>
          <w:szCs w:val="10"/>
        </w:rPr>
      </w:pPr>
      <w:r>
        <w:rPr>
          <w:noProof/>
          <w:snapToGrid/>
        </w:rPr>
        <w:drawing>
          <wp:inline distT="0" distB="0" distL="0" distR="0" wp14:anchorId="4C41CBD1" wp14:editId="1335013F">
            <wp:extent cx="2042337" cy="182133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D67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5D4A3EC4" w14:textId="77777777" w:rsidR="00276DD3" w:rsidRDefault="00276DD3" w:rsidP="00A0747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To run your program </w:t>
      </w:r>
      <w:proofErr w:type="gramStart"/>
      <w:r>
        <w:rPr>
          <w:rFonts w:ascii="Tahoma" w:hAnsi="Tahoma" w:cs="Tahoma"/>
        </w:rPr>
        <w:t>select</w:t>
      </w:r>
      <w:r w:rsidR="00A07472">
        <w:rPr>
          <w:rFonts w:ascii="Tahoma" w:hAnsi="Tahoma" w:cs="Tahoma"/>
        </w:rPr>
        <w:t xml:space="preserve"> </w:t>
      </w:r>
      <w:r w:rsidR="00A07472">
        <w:rPr>
          <w:rFonts w:ascii="Tahoma" w:hAnsi="Tahoma" w:cs="Tahoma"/>
          <w:bdr w:val="single" w:sz="4" w:space="0" w:color="auto"/>
        </w:rPr>
        <w:t xml:space="preserve"> </w:t>
      </w:r>
      <w:r w:rsidR="00A07472">
        <w:rPr>
          <w:rFonts w:ascii="Tahoma" w:hAnsi="Tahoma" w:cs="Tahoma"/>
          <w:u w:val="single"/>
          <w:bdr w:val="single" w:sz="4" w:space="0" w:color="auto"/>
        </w:rPr>
        <w:t>R</w:t>
      </w:r>
      <w:r w:rsidR="00A07472">
        <w:rPr>
          <w:rFonts w:ascii="Tahoma" w:hAnsi="Tahoma" w:cs="Tahoma"/>
          <w:bdr w:val="single" w:sz="4" w:space="0" w:color="auto"/>
        </w:rPr>
        <w:t>un</w:t>
      </w:r>
      <w:proofErr w:type="gramEnd"/>
      <w:r w:rsidR="00A07472">
        <w:rPr>
          <w:rFonts w:ascii="Tahoma" w:hAnsi="Tahoma" w:cs="Tahoma"/>
          <w:bdr w:val="single" w:sz="4" w:space="0" w:color="auto"/>
        </w:rPr>
        <w:t xml:space="preserve"> </w:t>
      </w:r>
      <w:r w:rsidR="00A07472">
        <w:rPr>
          <w:rFonts w:ascii="Tahoma" w:hAnsi="Tahoma" w:cs="Tahoma"/>
        </w:rPr>
        <w:t xml:space="preserve"> on the menu bar</w:t>
      </w:r>
      <w:r>
        <w:rPr>
          <w:rFonts w:ascii="Tahoma" w:hAnsi="Tahoma" w:cs="Tahoma"/>
        </w:rPr>
        <w:t>.</w:t>
      </w:r>
    </w:p>
    <w:p w14:paraId="7DA4354E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</w:t>
      </w:r>
      <w:r>
        <w:rPr>
          <w:rFonts w:ascii="Tahoma" w:hAnsi="Tahoma" w:cs="Tahoma"/>
        </w:rPr>
        <w:tab/>
        <w:t xml:space="preserve">messages and make any necessary corrections by comparing your screen code to </w:t>
      </w:r>
    </w:p>
    <w:p w14:paraId="1F9DE3C1" w14:textId="77777777" w:rsidR="00A07472" w:rsidRDefault="00A07472" w:rsidP="00A07472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 xml:space="preserve">Figure </w:t>
      </w:r>
      <w:proofErr w:type="gramStart"/>
      <w:r>
        <w:rPr>
          <w:rFonts w:ascii="Tahoma" w:hAnsi="Tahoma" w:cs="Tahoma"/>
          <w:b/>
          <w:bCs/>
        </w:rPr>
        <w:t>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 Then run your program again.</w:t>
      </w:r>
    </w:p>
    <w:p w14:paraId="073724AE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86D836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752187E0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2668AAC" w14:textId="77777777" w:rsidR="00A07472" w:rsidRPr="00597F30" w:rsidRDefault="00A07472" w:rsidP="00A07472">
      <w:pPr>
        <w:ind w:firstLine="720"/>
        <w:rPr>
          <w:rFonts w:ascii="Tahoma" w:hAnsi="Tahoma" w:cs="Tahoma"/>
          <w:b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Eclipse</w:t>
      </w:r>
      <w:r w:rsidRPr="00597F30">
        <w:rPr>
          <w:rFonts w:ascii="Tahoma" w:hAnsi="Tahoma" w:cs="Tahoma"/>
        </w:rPr>
        <w:t>.</w:t>
      </w:r>
    </w:p>
    <w:p w14:paraId="52E2AA58" w14:textId="77777777" w:rsidR="00A07472" w:rsidRPr="004620C7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5CADE535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N</w:t>
      </w:r>
      <w:r w:rsidRPr="004620C7">
        <w:rPr>
          <w:rFonts w:ascii="Tahoma" w:hAnsi="Tahoma" w:cs="Tahoma"/>
          <w:i/>
          <w:szCs w:val="22"/>
        </w:rPr>
        <w:t>ame</w:t>
      </w:r>
      <w:r>
        <w:rPr>
          <w:rFonts w:ascii="Tahoma" w:hAnsi="Tahoma" w:cs="Tahoma"/>
          <w:i/>
          <w:szCs w:val="22"/>
        </w:rPr>
        <w:t xml:space="preserve"> of Program </w:t>
      </w:r>
      <w:proofErr w:type="gramStart"/>
      <w:r>
        <w:rPr>
          <w:rFonts w:ascii="Tahoma" w:hAnsi="Tahoma" w:cs="Tahoma"/>
          <w:i/>
          <w:szCs w:val="22"/>
        </w:rPr>
        <w:t>User :</w:t>
      </w:r>
      <w:proofErr w:type="gramEnd"/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( enter your own name )</w:t>
      </w:r>
      <w:r>
        <w:rPr>
          <w:rFonts w:ascii="Tahoma" w:hAnsi="Tahoma" w:cs="Tahoma"/>
          <w:i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</w:p>
    <w:p w14:paraId="163F0A08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 xml:space="preserve">The Base </w:t>
      </w:r>
      <w:proofErr w:type="gramStart"/>
      <w:r>
        <w:rPr>
          <w:rFonts w:ascii="Tahoma" w:hAnsi="Tahoma" w:cs="Tahoma"/>
          <w:i/>
          <w:szCs w:val="22"/>
        </w:rPr>
        <w:t>Radius :</w:t>
      </w:r>
      <w:proofErr w:type="gramEnd"/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2.0</w:t>
      </w:r>
    </w:p>
    <w:p w14:paraId="0B709E57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</w:p>
    <w:p w14:paraId="7A772361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 xml:space="preserve">The Cylinder </w:t>
      </w:r>
      <w:proofErr w:type="gramStart"/>
      <w:r>
        <w:rPr>
          <w:rFonts w:ascii="Tahoma" w:hAnsi="Tahoma" w:cs="Tahoma"/>
          <w:i/>
          <w:szCs w:val="22"/>
        </w:rPr>
        <w:t>Height :</w:t>
      </w:r>
      <w:proofErr w:type="gramEnd"/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10.0</w:t>
      </w:r>
    </w:p>
    <w:p w14:paraId="47952DC9" w14:textId="77777777" w:rsidR="00A07472" w:rsidRPr="00974781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410A4113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4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</w:t>
      </w:r>
      <w:r w:rsidRPr="00EC452E">
        <w:rPr>
          <w:rFonts w:ascii="Tahoma" w:hAnsi="Tahoma"/>
          <w:b/>
          <w:iCs/>
          <w:color w:val="800080"/>
        </w:rPr>
        <w:t xml:space="preserve"> Your Output </w:t>
      </w:r>
      <w:r w:rsidRPr="00EC452E">
        <w:rPr>
          <w:rFonts w:ascii="Tahoma" w:hAnsi="Tahoma"/>
          <w:b/>
          <w:iCs/>
        </w:rPr>
        <w:t xml:space="preserve"> </w:t>
      </w:r>
    </w:p>
    <w:p w14:paraId="416F5390" w14:textId="77777777" w:rsidR="00A07472" w:rsidRPr="00EC452E" w:rsidRDefault="00A07472" w:rsidP="00A07472">
      <w:pPr>
        <w:rPr>
          <w:rFonts w:ascii="Tahoma" w:hAnsi="Tahoma" w:cs="Tahoma"/>
          <w:sz w:val="8"/>
          <w:szCs w:val="8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</w:p>
    <w:p w14:paraId="66E59719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you enter the above information the </w:t>
      </w:r>
      <w:r>
        <w:rPr>
          <w:rFonts w:ascii="Tahoma" w:hAnsi="Tahoma" w:cs="Tahoma"/>
          <w:b/>
        </w:rPr>
        <w:t>Console</w:t>
      </w:r>
      <w:r>
        <w:rPr>
          <w:rFonts w:ascii="Tahoma" w:hAnsi="Tahoma" w:cs="Tahoma"/>
          <w:b/>
          <w:i/>
        </w:rPr>
        <w:t xml:space="preserve"> </w:t>
      </w:r>
      <w:r w:rsidRPr="00730E5C">
        <w:rPr>
          <w:rFonts w:ascii="Tahoma" w:hAnsi="Tahoma" w:cs="Tahoma"/>
        </w:rPr>
        <w:t>window</w:t>
      </w:r>
      <w:r>
        <w:rPr>
          <w:rFonts w:ascii="Tahoma" w:hAnsi="Tahoma" w:cs="Tahoma"/>
        </w:rPr>
        <w:t xml:space="preserve"> should show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program output, similar to the following screen snapshot.</w:t>
      </w:r>
      <w:r w:rsidRPr="00730E5C">
        <w:rPr>
          <w:rFonts w:ascii="Tahoma" w:hAnsi="Tahoma" w:cs="Tahoma"/>
        </w:rPr>
        <w:tab/>
      </w:r>
    </w:p>
    <w:p w14:paraId="10E2877B" w14:textId="77777777" w:rsidR="00A07472" w:rsidRPr="00730E5C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</w:p>
    <w:p w14:paraId="5D7434A7" w14:textId="77777777" w:rsidR="00A07472" w:rsidRDefault="00A07472" w:rsidP="000368CB">
      <w:pPr>
        <w:tabs>
          <w:tab w:val="left" w:pos="1180"/>
        </w:tabs>
        <w:ind w:left="720" w:hanging="45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37D8C13" wp14:editId="3273ABF7">
            <wp:extent cx="5486400" cy="149479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4C2A2" w14:textId="77777777" w:rsidR="00A07472" w:rsidRPr="00AB3889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D7BA423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Your program has just computed the volume of a right circular cylinder whose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base radius is 2.0 and whose height is </w:t>
      </w:r>
      <w:proofErr w:type="gramStart"/>
      <w:r w:rsidRPr="00EC452E">
        <w:rPr>
          <w:rFonts w:ascii="Tahoma" w:hAnsi="Tahoma" w:cs="Tahoma"/>
        </w:rPr>
        <w:t>10.0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</w:t>
      </w:r>
      <w:proofErr w:type="gramEnd"/>
      <w:r w:rsidRPr="00EC452E">
        <w:rPr>
          <w:rFonts w:ascii="Tahoma" w:hAnsi="Tahoma" w:cs="Tahoma"/>
        </w:rPr>
        <w:t xml:space="preserve">  (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Note: the volume of a cylinder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the product of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times the base radius squared times the height, where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approximated as 3.1416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)</w:t>
      </w:r>
    </w:p>
    <w:p w14:paraId="11B1DABA" w14:textId="77777777" w:rsidR="00276DD3" w:rsidRDefault="00276DD3" w:rsidP="00A07472">
      <w:pPr>
        <w:tabs>
          <w:tab w:val="left" w:pos="1180"/>
        </w:tabs>
        <w:ind w:left="720"/>
        <w:rPr>
          <w:rFonts w:ascii="Tahoma" w:hAnsi="Tahoma" w:cs="Tahoma"/>
        </w:rPr>
      </w:pPr>
    </w:p>
    <w:p w14:paraId="5B5479AD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52CCCD12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15E4029C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5 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  <w:b/>
          <w:bCs/>
          <w:color w:val="800080"/>
        </w:rPr>
        <w:t xml:space="preserve">Modify Your Program </w:t>
      </w:r>
    </w:p>
    <w:p w14:paraId="6744D0B1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56071514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Close the console output screen to return to </w:t>
      </w:r>
      <w:r>
        <w:rPr>
          <w:rFonts w:ascii="Tahoma" w:hAnsi="Tahoma" w:cs="Tahoma"/>
        </w:rPr>
        <w:t xml:space="preserve">the Eclipse </w:t>
      </w:r>
      <w:r w:rsidRPr="009D59D3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</w:t>
      </w:r>
      <w:r w:rsidRPr="00EC452E">
        <w:rPr>
          <w:rFonts w:ascii="Tahoma" w:hAnsi="Tahoma" w:cs="Tahoma"/>
        </w:rPr>
        <w:t xml:space="preserve">.  Within </w:t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the </w:t>
      </w:r>
      <w:r w:rsidRPr="00901848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window,</w:t>
      </w:r>
      <w:r w:rsidRPr="00EC452E">
        <w:rPr>
          <w:rFonts w:ascii="Tahoma" w:hAnsi="Tahoma" w:cs="Tahoma"/>
        </w:rPr>
        <w:t xml:space="preserve"> modify your original program code such that the</w:t>
      </w:r>
      <w:r>
        <w:rPr>
          <w:rFonts w:ascii="Tahoma" w:hAnsi="Tahoma" w:cs="Tahoma"/>
        </w:rPr>
        <w:t xml:space="preserve"> program will </w:t>
      </w:r>
      <w:r>
        <w:rPr>
          <w:rFonts w:ascii="Tahoma" w:hAnsi="Tahoma" w:cs="Tahoma"/>
        </w:rPr>
        <w:tab/>
        <w:t xml:space="preserve">calculate the surface area of the cylinder in addition to the volume of the </w:t>
      </w:r>
      <w:r>
        <w:rPr>
          <w:rFonts w:ascii="Tahoma" w:hAnsi="Tahoma" w:cs="Tahoma"/>
        </w:rPr>
        <w:tab/>
        <w:t>cylinder.</w:t>
      </w:r>
      <w:r w:rsidRPr="00EC452E">
        <w:rPr>
          <w:rFonts w:ascii="Tahoma" w:hAnsi="Tahoma" w:cs="Tahoma"/>
        </w:rPr>
        <w:t xml:space="preserve"> </w:t>
      </w:r>
    </w:p>
    <w:p w14:paraId="68C086FD" w14:textId="77777777" w:rsidR="00A07472" w:rsidRPr="00EC452E" w:rsidRDefault="00A07472" w:rsidP="00A07472">
      <w:pPr>
        <w:ind w:left="720" w:hanging="720"/>
        <w:rPr>
          <w:rFonts w:ascii="Tahoma" w:hAnsi="Tahoma"/>
        </w:rPr>
      </w:pPr>
    </w:p>
    <w:p w14:paraId="3D07993D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To modify your program, first change your program comment statement to indicate that your program will </w:t>
      </w:r>
      <w:r>
        <w:rPr>
          <w:rFonts w:ascii="Tahoma" w:hAnsi="Tahoma"/>
        </w:rPr>
        <w:t xml:space="preserve">also </w:t>
      </w:r>
      <w:r w:rsidRPr="00EC452E">
        <w:rPr>
          <w:rFonts w:ascii="Tahoma" w:hAnsi="Tahoma"/>
        </w:rPr>
        <w:t xml:space="preserve">compute the </w:t>
      </w:r>
      <w:r>
        <w:rPr>
          <w:rFonts w:ascii="Tahoma" w:hAnsi="Tahoma"/>
        </w:rPr>
        <w:t>surface area of the cylinder</w:t>
      </w:r>
      <w:r w:rsidRPr="00EC452E">
        <w:rPr>
          <w:rFonts w:ascii="Tahoma" w:hAnsi="Tahoma"/>
        </w:rPr>
        <w:t>, i.e. use:</w:t>
      </w:r>
    </w:p>
    <w:p w14:paraId="678E8044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  <w:r w:rsidRPr="00EC452E">
        <w:tab/>
        <w:t xml:space="preserve">  </w:t>
      </w:r>
    </w:p>
    <w:tbl>
      <w:tblPr>
        <w:tblW w:w="828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A07472" w:rsidRPr="00EC452E" w14:paraId="4CEBBCA1" w14:textId="77777777" w:rsidTr="00660349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0DB9900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63898F35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/* </w:t>
            </w:r>
          </w:p>
          <w:p w14:paraId="2F47C7E9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 to calculate the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and surface area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of a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br/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right circular cylinder.      </w:t>
            </w:r>
          </w:p>
          <w:p w14:paraId="6FCCFF72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Programmer: Sammy Student, File Name: Cylinder.java </w:t>
            </w:r>
          </w:p>
          <w:p w14:paraId="2670B565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>*/</w:t>
            </w:r>
          </w:p>
        </w:tc>
      </w:tr>
    </w:tbl>
    <w:p w14:paraId="0AB05DA2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10"/>
          <w:szCs w:val="8"/>
        </w:rPr>
      </w:pPr>
    </w:p>
    <w:p w14:paraId="2B04CDF8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Tahoma" w:hAnsi="Tahoma"/>
        </w:rPr>
        <w:t xml:space="preserve">Next, modify your variable declaration statement to include </w:t>
      </w:r>
      <w:r>
        <w:rPr>
          <w:rFonts w:ascii="Tahoma" w:hAnsi="Tahoma"/>
        </w:rPr>
        <w:t>any</w:t>
      </w:r>
      <w:r w:rsidRPr="00EC452E">
        <w:rPr>
          <w:rFonts w:ascii="Tahoma" w:hAnsi="Tahoma"/>
        </w:rPr>
        <w:t xml:space="preserve"> necessary</w:t>
      </w:r>
      <w:r>
        <w:rPr>
          <w:rFonts w:ascii="Tahoma" w:hAnsi="Tahoma"/>
        </w:rPr>
        <w:t xml:space="preserve"> newly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required</w:t>
      </w:r>
      <w:r w:rsidRPr="00EC452E">
        <w:rPr>
          <w:rFonts w:ascii="Tahoma" w:hAnsi="Tahoma"/>
        </w:rPr>
        <w:t xml:space="preserve"> variables.</w:t>
      </w:r>
    </w:p>
    <w:p w14:paraId="725E6CD2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2B81AA4D" w14:textId="77777777" w:rsidR="00A07472" w:rsidRPr="00B84759" w:rsidRDefault="00A07472" w:rsidP="00A07472">
      <w:pPr>
        <w:tabs>
          <w:tab w:val="left" w:pos="1180"/>
        </w:tabs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435BD2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double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area = 0, 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height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radius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volume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286F291C" w14:textId="77777777" w:rsidR="00A07472" w:rsidRDefault="00A07472" w:rsidP="00A07472">
      <w:pPr>
        <w:ind w:left="1440"/>
        <w:rPr>
          <w:rFonts w:ascii="Tahoma" w:hAnsi="Tahoma"/>
        </w:rPr>
      </w:pPr>
    </w:p>
    <w:p w14:paraId="4B88E88B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Also, modify </w:t>
      </w:r>
      <w:r>
        <w:rPr>
          <w:rFonts w:ascii="Tahoma" w:hAnsi="Tahoma"/>
        </w:rPr>
        <w:t>the process proportion of your program by locating the following line of code</w:t>
      </w:r>
    </w:p>
    <w:p w14:paraId="5E4E0060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1714195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process: compute the required quantity</w:t>
      </w:r>
    </w:p>
    <w:p w14:paraId="20EDE1C0" w14:textId="77777777" w:rsidR="00A07472" w:rsidRPr="00EC452E" w:rsidRDefault="00A07472" w:rsidP="00A07472">
      <w:pPr>
        <w:rPr>
          <w:rFonts w:ascii="Tahoma" w:hAnsi="Tahoma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volume = 3.1416 * radius * radius * height;</w:t>
      </w:r>
    </w:p>
    <w:p w14:paraId="60FA3686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A0AA039" w14:textId="77777777" w:rsidR="00A07472" w:rsidRPr="00EC452E" w:rsidRDefault="00A07472" w:rsidP="00A0747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and directly below the above line, assign variable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area</w:t>
      </w:r>
      <w:r>
        <w:rPr>
          <w:rFonts w:ascii="Tahoma" w:hAnsi="Tahoma"/>
        </w:rPr>
        <w:t xml:space="preserve"> an expression that will compute the surface area of the cylinder according to the formula listed previously.</w:t>
      </w:r>
    </w:p>
    <w:p w14:paraId="04B199FB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sz w:val="10"/>
          <w:szCs w:val="10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</w:p>
    <w:p w14:paraId="2C6CDB9F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EC452E">
        <w:rPr>
          <w:rFonts w:ascii="Tahoma" w:hAnsi="Tahoma" w:cs="Tahoma"/>
        </w:rPr>
        <w:t xml:space="preserve">Finally, </w:t>
      </w:r>
      <w:r>
        <w:rPr>
          <w:rFonts w:ascii="Tahoma" w:hAnsi="Tahoma" w:cs="Tahoma"/>
        </w:rPr>
        <w:t xml:space="preserve">locate </w:t>
      </w:r>
      <w:r w:rsidRPr="00EC452E">
        <w:rPr>
          <w:rFonts w:ascii="Tahoma" w:hAnsi="Tahoma" w:cs="Tahoma"/>
        </w:rPr>
        <w:t xml:space="preserve">your output statement </w:t>
      </w:r>
      <w:r>
        <w:rPr>
          <w:rFonts w:ascii="Tahoma" w:hAnsi="Tahoma" w:cs="Tahoma"/>
        </w:rPr>
        <w:t>block, shown below.</w:t>
      </w:r>
    </w:p>
    <w:p w14:paraId="67322765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</w:p>
    <w:p w14:paraId="0A1E3638" w14:textId="77777777" w:rsidR="00A07472" w:rsidRPr="00435BD2" w:rsidRDefault="00A07472" w:rsidP="00A07472">
      <w:pPr>
        <w:widowControl/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output: display the output to the user</w:t>
      </w:r>
    </w:p>
    <w:p w14:paraId="4412C4BB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proofErr w:type="spellStart"/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</w:t>
      </w:r>
      <w:proofErr w:type="spellEnd"/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"The volume of the cylinder is: 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1F12113A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proofErr w:type="spellStart"/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</w:t>
      </w:r>
      <w:proofErr w:type="spellEnd"/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(volume);</w:t>
      </w:r>
    </w:p>
    <w:p w14:paraId="132BA900" w14:textId="77777777" w:rsidR="00A0747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proofErr w:type="spellStart"/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System.out.println</w:t>
      </w:r>
      <w:proofErr w:type="spellEnd"/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 xml:space="preserve"> cubic length units 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0CFF310E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</w:p>
    <w:p w14:paraId="3509A793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Pr="0020655E">
        <w:rPr>
          <w:rFonts w:ascii="Tahoma" w:hAnsi="Tahoma" w:cs="Tahoma"/>
        </w:rPr>
        <w:t>Copy the above code segment and paste it directly blow</w:t>
      </w:r>
      <w:r>
        <w:rPr>
          <w:rFonts w:ascii="Tahoma" w:hAnsi="Tahoma" w:cs="Tahoma"/>
        </w:rPr>
        <w:t xml:space="preserve"> this code block.</w:t>
      </w:r>
    </w:p>
    <w:p w14:paraId="4E6E82CD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Then modify this new output block segment to display the information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regarding the output of the surface area of the cylinder.</w:t>
      </w:r>
    </w:p>
    <w:p w14:paraId="009CC87F" w14:textId="77777777" w:rsidR="00A07472" w:rsidRPr="0020655E" w:rsidRDefault="00A07472" w:rsidP="00A07472">
      <w:pPr>
        <w:ind w:left="720"/>
        <w:rPr>
          <w:rFonts w:ascii="Courier New" w:hAnsi="Courier New" w:cs="Courier New"/>
          <w:b/>
          <w:sz w:val="10"/>
          <w:szCs w:val="22"/>
        </w:rPr>
      </w:pPr>
    </w:p>
    <w:p w14:paraId="19C45155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  <w:color w:val="800080"/>
        </w:rPr>
        <w:t>Re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>-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 xml:space="preserve">Compile </w:t>
      </w:r>
      <w:r>
        <w:rPr>
          <w:rFonts w:ascii="Tahoma" w:hAnsi="Tahoma"/>
          <w:b/>
          <w:iCs/>
          <w:color w:val="800080"/>
        </w:rPr>
        <w:t xml:space="preserve">and Run </w:t>
      </w:r>
      <w:r w:rsidRPr="00EC452E">
        <w:rPr>
          <w:rFonts w:ascii="Tahoma" w:hAnsi="Tahoma"/>
          <w:b/>
          <w:iCs/>
          <w:color w:val="800080"/>
        </w:rPr>
        <w:t xml:space="preserve">Your Program </w:t>
      </w:r>
      <w:r w:rsidRPr="00EC452E">
        <w:rPr>
          <w:rFonts w:ascii="Tahoma" w:hAnsi="Tahoma"/>
          <w:b/>
          <w:iCs/>
        </w:rPr>
        <w:t xml:space="preserve"> </w:t>
      </w:r>
    </w:p>
    <w:p w14:paraId="1B70EF44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5697CA52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Next re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-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compile your program by repeating the steps from </w:t>
      </w:r>
      <w:r w:rsidRPr="00EC452E">
        <w:rPr>
          <w:rFonts w:ascii="Tahoma" w:hAnsi="Tahoma" w:cs="Tahoma"/>
          <w:b/>
          <w:bCs/>
        </w:rPr>
        <w:t xml:space="preserve">STEP </w:t>
      </w:r>
      <w:proofErr w:type="gramStart"/>
      <w:r w:rsidRPr="00EC452E">
        <w:rPr>
          <w:rFonts w:ascii="Tahoma" w:hAnsi="Tahoma" w:cs="Tahoma"/>
          <w:b/>
          <w:bCs/>
        </w:rPr>
        <w:t>2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</w:t>
      </w:r>
      <w:proofErr w:type="gramEnd"/>
    </w:p>
    <w:p w14:paraId="1839A058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75C90504" w14:textId="77777777" w:rsidR="00A07472" w:rsidRDefault="00A07472" w:rsidP="00A07472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  <w:sz w:val="10"/>
          <w:szCs w:val="10"/>
        </w:rPr>
        <w:tab/>
      </w:r>
      <w:r w:rsidRPr="00EC452E">
        <w:rPr>
          <w:rFonts w:ascii="Tahoma" w:hAnsi="Tahoma" w:cs="Tahoma"/>
        </w:rPr>
        <w:t xml:space="preserve">If your program has compiled without syntax errors, </w:t>
      </w:r>
      <w:r w:rsidRPr="00EC452E">
        <w:rPr>
          <w:rFonts w:ascii="Tahoma" w:hAnsi="Tahoma"/>
        </w:rPr>
        <w:t xml:space="preserve">proceed to the next step, </w:t>
      </w:r>
      <w:r w:rsidRPr="00EC452E">
        <w:rPr>
          <w:rFonts w:ascii="Tahoma" w:hAnsi="Tahoma"/>
        </w:rPr>
        <w:tab/>
        <w:t xml:space="preserve">otherwise scroll </w:t>
      </w:r>
      <w:r w:rsidRPr="00EC452E">
        <w:rPr>
          <w:rFonts w:ascii="Tahoma" w:hAnsi="Tahoma" w:cs="Tahoma"/>
        </w:rPr>
        <w:t xml:space="preserve">through the error window to view any error messages.  Make </w:t>
      </w:r>
      <w:r w:rsidRPr="00EC452E">
        <w:rPr>
          <w:rFonts w:ascii="Tahoma" w:hAnsi="Tahoma" w:cs="Tahoma"/>
        </w:rPr>
        <w:tab/>
        <w:t xml:space="preserve">any necessary corrections.  Then recompile your program. </w:t>
      </w:r>
    </w:p>
    <w:p w14:paraId="3BD25B5F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10081B2A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2206D0F5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7A8B116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427AAC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0CF98FE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22"/>
        </w:rPr>
      </w:pPr>
    </w:p>
    <w:p w14:paraId="772D160C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17B3B908" w14:textId="77777777" w:rsidR="00A07472" w:rsidRPr="00EC452E" w:rsidRDefault="00A07472" w:rsidP="00A07472">
      <w:pPr>
        <w:rPr>
          <w:rFonts w:ascii="Tahoma" w:hAnsi="Tahoma"/>
          <w:color w:val="000000"/>
        </w:rPr>
      </w:pPr>
    </w:p>
    <w:p w14:paraId="64CE2652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program run, with the previous sample data, for your modified program </w:t>
      </w:r>
      <w:r>
        <w:rPr>
          <w:rFonts w:ascii="Tahoma" w:hAnsi="Tahoma" w:cs="Tahoma"/>
        </w:rPr>
        <w:tab/>
        <w:t>should generate an output as shown in the screen snapshot given below.</w:t>
      </w:r>
    </w:p>
    <w:p w14:paraId="53A0FD64" w14:textId="77777777" w:rsidR="00A07472" w:rsidRPr="0020655E" w:rsidRDefault="00A07472" w:rsidP="00A07472">
      <w:pPr>
        <w:ind w:left="720"/>
        <w:rPr>
          <w:rFonts w:ascii="Tahoma" w:hAnsi="Tahoma" w:cs="Tahoma"/>
          <w:sz w:val="10"/>
          <w:szCs w:val="10"/>
        </w:rPr>
      </w:pPr>
    </w:p>
    <w:p w14:paraId="6225CADB" w14:textId="77777777" w:rsidR="00A07472" w:rsidRPr="00EC452E" w:rsidRDefault="00A07472" w:rsidP="000368CB">
      <w:pPr>
        <w:ind w:left="720" w:hanging="63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A98EE56" wp14:editId="77FC1748">
            <wp:extent cx="5486400" cy="1617345"/>
            <wp:effectExtent l="19050" t="1905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4121E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6E97EB94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 the Program’s Numerical Accuracy</w:t>
      </w:r>
      <w:r w:rsidRPr="00EC452E">
        <w:rPr>
          <w:rFonts w:ascii="Tahoma" w:hAnsi="Tahoma"/>
          <w:b/>
          <w:iCs/>
        </w:rPr>
        <w:t xml:space="preserve"> </w:t>
      </w:r>
    </w:p>
    <w:p w14:paraId="55356F12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7DF2EB5D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verify your program’s output </w:t>
      </w:r>
      <w:proofErr w:type="gramStart"/>
      <w:r>
        <w:rPr>
          <w:rFonts w:ascii="Tahoma" w:hAnsi="Tahoma"/>
        </w:rPr>
        <w:t>correctness</w:t>
      </w:r>
      <w:proofErr w:type="gramEnd"/>
      <w:r>
        <w:rPr>
          <w:rFonts w:ascii="Tahoma" w:hAnsi="Tahoma"/>
        </w:rPr>
        <w:t xml:space="preserve"> you can open </w:t>
      </w:r>
      <w:r w:rsidRPr="00DC5883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for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Windows and construct a simple worksheet, such as that given below, that will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verify the output computations for your sample program run.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 xml:space="preserve"> </w:t>
      </w:r>
    </w:p>
    <w:p w14:paraId="6B3C4937" w14:textId="77777777" w:rsidR="00A07472" w:rsidRPr="006E6D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02D1BBB2" w14:textId="77777777" w:rsidR="00A07472" w:rsidRPr="00EC452E" w:rsidRDefault="00A07472" w:rsidP="000368CB">
      <w:pPr>
        <w:tabs>
          <w:tab w:val="left" w:pos="1180"/>
        </w:tabs>
        <w:ind w:firstLine="180"/>
        <w:jc w:val="center"/>
        <w:rPr>
          <w:rFonts w:ascii="Tahoma" w:hAnsi="Tahoma"/>
          <w:sz w:val="22"/>
        </w:rPr>
      </w:pPr>
      <w:r>
        <w:rPr>
          <w:noProof/>
          <w:snapToGrid/>
        </w:rPr>
        <w:drawing>
          <wp:inline distT="0" distB="0" distL="0" distR="0" wp14:anchorId="1D160E48" wp14:editId="722EB400">
            <wp:extent cx="5486400" cy="2821305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A40C1" w14:textId="77777777" w:rsidR="00A07472" w:rsidRPr="00EC452E" w:rsidRDefault="00A07472" w:rsidP="00A07472">
      <w:pPr>
        <w:ind w:left="720"/>
        <w:rPr>
          <w:rFonts w:ascii="Tahoma" w:hAnsi="Tahoma"/>
          <w:sz w:val="10"/>
        </w:rPr>
      </w:pPr>
    </w:p>
    <w:p w14:paraId="61330295" w14:textId="77777777" w:rsidR="00A07472" w:rsidRPr="003A1D4B" w:rsidRDefault="00A07472" w:rsidP="00A07472">
      <w:pPr>
        <w:keepNext/>
        <w:outlineLvl w:val="0"/>
        <w:rPr>
          <w:rFonts w:ascii="Tahoma" w:hAnsi="Tahoma"/>
          <w:iCs/>
        </w:rPr>
      </w:pPr>
      <w:r w:rsidRPr="003A1D4B"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ab/>
        <w:t>Your pr</w:t>
      </w:r>
      <w:r>
        <w:rPr>
          <w:rFonts w:ascii="Tahoma" w:hAnsi="Tahoma"/>
          <w:iCs/>
        </w:rPr>
        <w:t xml:space="preserve">ogram’s values may differ slightly from the above worksheet since it uses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the Excel intrinsic </w:t>
      </w:r>
      <w:proofErr w:type="gramStart"/>
      <w:r w:rsidRPr="003A1D4B">
        <w:rPr>
          <w:rFonts w:ascii="Tahoma" w:hAnsi="Tahoma"/>
          <w:iCs/>
          <w:spacing w:val="10"/>
        </w:rPr>
        <w:t>PI</w:t>
      </w:r>
      <w:r>
        <w:rPr>
          <w:rFonts w:ascii="Tahoma" w:hAnsi="Tahoma"/>
          <w:iCs/>
        </w:rPr>
        <w:t>(</w:t>
      </w:r>
      <w:proofErr w:type="gramEnd"/>
      <w:r>
        <w:rPr>
          <w:rFonts w:ascii="Tahoma" w:hAnsi="Tahoma"/>
          <w:iCs/>
        </w:rPr>
        <w:t>) function instead of our program’s 3.1416 approximation.</w:t>
      </w:r>
      <w:r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 xml:space="preserve"> </w:t>
      </w:r>
    </w:p>
    <w:p w14:paraId="7CF6F022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286738AC" w14:textId="25C97082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8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F900C9">
        <w:rPr>
          <w:rFonts w:ascii="Tahoma" w:hAnsi="Tahoma"/>
          <w:b/>
          <w:iCs/>
          <w:color w:val="800080"/>
          <w:u w:val="single"/>
        </w:rPr>
        <w:t>S</w:t>
      </w:r>
      <w:r w:rsidR="00193D6E" w:rsidRPr="00F900C9">
        <w:rPr>
          <w:rFonts w:ascii="Tahoma" w:hAnsi="Tahoma"/>
          <w:b/>
          <w:iCs/>
          <w:color w:val="800080"/>
          <w:u w:val="single"/>
        </w:rPr>
        <w:t>imulate</w:t>
      </w:r>
      <w:r w:rsidR="00193D6E" w:rsidRPr="00F900C9">
        <w:rPr>
          <w:rFonts w:ascii="Tahoma" w:hAnsi="Tahoma"/>
          <w:b/>
          <w:iCs/>
          <w:color w:val="800080"/>
        </w:rPr>
        <w:t xml:space="preserve"> </w:t>
      </w:r>
      <w:r w:rsidR="00193D6E">
        <w:rPr>
          <w:rFonts w:ascii="Tahoma" w:hAnsi="Tahoma"/>
          <w:b/>
          <w:iCs/>
          <w:color w:val="800080"/>
        </w:rPr>
        <w:t>a s</w:t>
      </w:r>
      <w:r>
        <w:rPr>
          <w:rFonts w:ascii="Tahoma" w:hAnsi="Tahoma"/>
          <w:b/>
          <w:iCs/>
          <w:color w:val="800080"/>
        </w:rPr>
        <w:t>ubmi</w:t>
      </w:r>
      <w:r w:rsidR="000E311A">
        <w:rPr>
          <w:rFonts w:ascii="Tahoma" w:hAnsi="Tahoma"/>
          <w:b/>
          <w:iCs/>
          <w:color w:val="800080"/>
        </w:rPr>
        <w:t>ss</w:t>
      </w:r>
      <w:r w:rsidR="00193D6E">
        <w:rPr>
          <w:rFonts w:ascii="Tahoma" w:hAnsi="Tahoma"/>
          <w:b/>
          <w:iCs/>
          <w:color w:val="800080"/>
        </w:rPr>
        <w:t>ion of y</w:t>
      </w:r>
      <w:r w:rsidRPr="00EC452E">
        <w:rPr>
          <w:rFonts w:ascii="Tahoma" w:hAnsi="Tahoma"/>
          <w:b/>
          <w:iCs/>
          <w:color w:val="800080"/>
        </w:rPr>
        <w:t xml:space="preserve">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AF5DCC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6522896A" w14:textId="7777777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volume </w:t>
      </w:r>
      <w:r>
        <w:rPr>
          <w:rFonts w:ascii="Tahoma" w:hAnsi="Tahoma" w:cs="Tahoma"/>
        </w:rPr>
        <w:t>and surface area of a given right circular cylinder, complete the submission process as follows:</w:t>
      </w:r>
    </w:p>
    <w:p w14:paraId="78FE95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59B1A29A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EB7D7AC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DD9A0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60E67F82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5B69584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4892A30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C84EE41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52B4FB9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425CB9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label and paste your completed program code that you can copy from your Eclipse file.</w:t>
      </w:r>
    </w:p>
    <w:p w14:paraId="39004EFA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5BE28E9B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 paste your source code, paste a snapshot of your program’s output showing the required computations.  Label the snapshot.</w:t>
      </w:r>
    </w:p>
    <w:p w14:paraId="1D85BC95" w14:textId="77777777" w:rsidR="00A07472" w:rsidRPr="005C53BA" w:rsidRDefault="00A07472" w:rsidP="00A07472">
      <w:pPr>
        <w:rPr>
          <w:rFonts w:ascii="Tahoma" w:hAnsi="Tahoma" w:cs="Tahoma"/>
          <w:sz w:val="10"/>
        </w:rPr>
      </w:pPr>
    </w:p>
    <w:p w14:paraId="2EA065AA" w14:textId="77777777" w:rsidR="00A07472" w:rsidRPr="005C53BA" w:rsidRDefault="00A07472" w:rsidP="00A07472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can use the </w:t>
      </w:r>
      <w:r w:rsidRPr="005C53BA">
        <w:rPr>
          <w:rFonts w:ascii="Tahoma" w:hAnsi="Tahoma" w:cs="Tahoma"/>
          <w:b/>
        </w:rPr>
        <w:t>Windows Snipping Tool</w:t>
      </w:r>
      <w:r>
        <w:rPr>
          <w:rFonts w:ascii="Tahoma" w:hAnsi="Tahoma" w:cs="Tahoma"/>
        </w:rPr>
        <w:t xml:space="preserve">, which is part of the Windows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Accessories Group, to capture your Eclipse </w:t>
      </w:r>
      <w:r>
        <w:rPr>
          <w:rFonts w:ascii="Tahoma" w:hAnsi="Tahoma" w:cs="Tahoma"/>
          <w:b/>
        </w:rPr>
        <w:t xml:space="preserve">Console </w:t>
      </w:r>
      <w:r w:rsidRPr="005C53BA">
        <w:rPr>
          <w:rFonts w:ascii="Tahoma" w:hAnsi="Tahoma" w:cs="Tahoma"/>
        </w:rPr>
        <w:t>window</w:t>
      </w:r>
      <w:r>
        <w:rPr>
          <w:rFonts w:ascii="Tahoma" w:hAnsi="Tahoma" w:cs="Tahoma"/>
          <w:b/>
        </w:rPr>
        <w:t>.</w:t>
      </w:r>
    </w:p>
    <w:p w14:paraId="5A68F3D0" w14:textId="77777777" w:rsidR="00A07472" w:rsidRPr="005C53BA" w:rsidRDefault="00A07472" w:rsidP="00A07472">
      <w:pPr>
        <w:ind w:left="144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14:paraId="075E503A" w14:textId="77777777" w:rsidR="00A07472" w:rsidRDefault="00A07472" w:rsidP="00A07472">
      <w:pPr>
        <w:ind w:left="144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4BC47A9" wp14:editId="4615C1FC">
            <wp:extent cx="2895600" cy="142875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8767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3926AD2B" w14:textId="59D1F0E6" w:rsidR="00A07472" w:rsidRDefault="00A07472" w:rsidP="00A07472">
      <w:pPr>
        <w:ind w:left="1440"/>
        <w:rPr>
          <w:rFonts w:ascii="Tahoma" w:hAnsi="Tahoma" w:cs="Tahoma"/>
        </w:rPr>
      </w:pPr>
      <w:r w:rsidRPr="006E3EF3">
        <w:rPr>
          <w:rFonts w:ascii="Tahoma" w:hAnsi="Tahoma" w:cs="Tahoma"/>
        </w:rPr>
        <w:t>Your score for each lab project</w:t>
      </w:r>
      <w:r w:rsidR="00276DD3">
        <w:rPr>
          <w:rFonts w:ascii="Tahoma" w:hAnsi="Tahoma" w:cs="Tahoma"/>
        </w:rPr>
        <w:t>,</w:t>
      </w:r>
      <w:r w:rsidRPr="006E3EF3">
        <w:rPr>
          <w:rFonts w:ascii="Tahoma" w:hAnsi="Tahoma" w:cs="Tahoma"/>
        </w:rPr>
        <w:t xml:space="preserve"> </w:t>
      </w:r>
      <w:r w:rsidR="000E311A">
        <w:rPr>
          <w:rFonts w:ascii="Tahoma" w:hAnsi="Tahoma" w:cs="Tahoma"/>
        </w:rPr>
        <w:t xml:space="preserve">when it will actually count, </w:t>
      </w:r>
      <w:r w:rsidRPr="006E3EF3">
        <w:rPr>
          <w:rFonts w:ascii="Tahoma" w:hAnsi="Tahoma" w:cs="Tahoma"/>
        </w:rPr>
        <w:t>will generally be based upon the following factors:</w:t>
      </w:r>
      <w:r>
        <w:rPr>
          <w:rFonts w:ascii="Tahoma" w:hAnsi="Tahoma" w:cs="Tahoma"/>
        </w:rPr>
        <w:t xml:space="preserve"> </w:t>
      </w:r>
      <w:r w:rsidRPr="006E3EF3">
        <w:rPr>
          <w:rFonts w:ascii="Tahoma" w:hAnsi="Tahoma" w:cs="Tahoma"/>
        </w:rPr>
        <w:t xml:space="preserve">output correctness, content, organization, </w:t>
      </w:r>
      <w:r w:rsidR="00276DD3">
        <w:rPr>
          <w:rFonts w:ascii="Tahoma" w:hAnsi="Tahoma" w:cs="Tahoma"/>
        </w:rPr>
        <w:t xml:space="preserve">documentation, </w:t>
      </w:r>
      <w:r w:rsidRPr="006E3EF3">
        <w:rPr>
          <w:rFonts w:ascii="Tahoma" w:hAnsi="Tahoma" w:cs="Tahoma"/>
        </w:rPr>
        <w:t>style and creativity.</w:t>
      </w:r>
    </w:p>
    <w:p w14:paraId="1BCE2BF5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4F79079B" w14:textId="6483E3DC" w:rsidR="00A07472" w:rsidRDefault="000E311A" w:rsidP="00D8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Starting with Lab 1 you </w:t>
      </w:r>
      <w:r w:rsidRPr="00F900C9">
        <w:rPr>
          <w:rFonts w:ascii="Tahoma" w:hAnsi="Tahoma" w:cs="Tahoma"/>
          <w:u w:val="single"/>
        </w:rPr>
        <w:t>will</w:t>
      </w:r>
      <w:r w:rsidRPr="00F900C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</w:t>
      </w:r>
      <w:r w:rsidR="00A07472">
        <w:rPr>
          <w:rFonts w:ascii="Tahoma" w:hAnsi="Tahoma" w:cs="Tahoma"/>
        </w:rPr>
        <w:t xml:space="preserve">ubmit your MS Word document </w:t>
      </w:r>
      <w:r>
        <w:rPr>
          <w:rFonts w:ascii="Tahoma" w:hAnsi="Tahoma" w:cs="Tahoma"/>
        </w:rPr>
        <w:t xml:space="preserve">similarly to how you worked this sample lab to the appropriate area </w:t>
      </w:r>
      <w:r w:rsidR="00F900C9">
        <w:rPr>
          <w:rFonts w:ascii="Tahoma" w:hAnsi="Tahoma" w:cs="Tahoma"/>
        </w:rPr>
        <w:t>i</w:t>
      </w:r>
      <w:r>
        <w:rPr>
          <w:rFonts w:ascii="Tahoma" w:hAnsi="Tahoma" w:cs="Tahoma"/>
        </w:rPr>
        <w:t>n Blackboard.</w:t>
      </w:r>
      <w:r w:rsidR="00D8000B" w:rsidRPr="00D8000B">
        <w:rPr>
          <w:rFonts w:ascii="Tahoma" w:hAnsi="Tahoma" w:cs="Tahoma"/>
        </w:rPr>
        <w:t xml:space="preserve"> </w:t>
      </w:r>
      <w:r w:rsidR="00D8000B">
        <w:rPr>
          <w:rFonts w:ascii="Tahoma" w:hAnsi="Tahoma" w:cs="Tahoma"/>
        </w:rPr>
        <w:t>Included as well will be a zip file of your entire java project.</w:t>
      </w:r>
    </w:p>
    <w:p w14:paraId="7125A89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4CC1762E" w14:textId="77777777" w:rsidR="00A07472" w:rsidRPr="00EC452E" w:rsidRDefault="00A07472" w:rsidP="00A07472">
      <w:pPr>
        <w:ind w:left="1440"/>
      </w:pPr>
    </w:p>
    <w:p w14:paraId="34DFADEF" w14:textId="77777777" w:rsidR="00EA2625" w:rsidRPr="00A07472" w:rsidRDefault="00EA2625" w:rsidP="00A07472"/>
    <w:sectPr w:rsidR="00EA2625" w:rsidRPr="00A07472" w:rsidSect="007724C9">
      <w:headerReference w:type="default" r:id="rId15"/>
      <w:footerReference w:type="default" r:id="rId16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6C0A0" w14:textId="77777777" w:rsidR="00544C02" w:rsidRDefault="00544C02" w:rsidP="0092196A">
      <w:r>
        <w:separator/>
      </w:r>
    </w:p>
  </w:endnote>
  <w:endnote w:type="continuationSeparator" w:id="0">
    <w:p w14:paraId="5EEB5B8D" w14:textId="77777777" w:rsidR="00544C02" w:rsidRDefault="00544C0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4495E" w14:textId="093F61D3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F2BD8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F2BD8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7D998E03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422024">
      <w:rPr>
        <w:rFonts w:ascii="Tahoma" w:hAnsi="Tahoma" w:cs="Tahoma"/>
        <w:sz w:val="16"/>
      </w:rPr>
      <w:t>7</w:t>
    </w:r>
    <w:r w:rsidR="00E46ED2">
      <w:rPr>
        <w:rFonts w:ascii="Tahoma" w:hAnsi="Tahoma" w:cs="Tahoma"/>
        <w:sz w:val="16"/>
      </w:rPr>
      <w:t xml:space="preserve"> </w:t>
    </w:r>
    <w:r w:rsidRPr="00D4669F">
      <w:rPr>
        <w:rFonts w:ascii="Tahoma" w:hAnsi="Tahoma" w:cs="Tahoma"/>
        <w:sz w:val="16"/>
      </w:rPr>
      <w:t>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8A1D2" w14:textId="77777777" w:rsidR="00544C02" w:rsidRDefault="00544C02" w:rsidP="0092196A">
      <w:r>
        <w:separator/>
      </w:r>
    </w:p>
  </w:footnote>
  <w:footnote w:type="continuationSeparator" w:id="0">
    <w:p w14:paraId="2BB8EA31" w14:textId="77777777" w:rsidR="00544C02" w:rsidRDefault="00544C0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691A9FB4" w:rsidR="00193D6E" w:rsidRDefault="00193D6E" w:rsidP="00B62C9F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62C9F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0879609B" w:rsidR="00193D6E" w:rsidRPr="005E59C2" w:rsidRDefault="00CF2BD8" w:rsidP="00335B73">
          <w:pPr>
            <w:jc w:val="center"/>
            <w:rPr>
              <w:b/>
              <w:i/>
              <w:sz w:val="6"/>
            </w:rPr>
          </w:pP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0BD83AE6" w:rsidR="00193D6E" w:rsidRDefault="00CF2BD8" w:rsidP="00A0747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193D6E" w:rsidRPr="005966B7">
            <w:rPr>
              <w:rFonts w:ascii="Arial" w:hAnsi="Arial"/>
              <w:sz w:val="32"/>
            </w:rPr>
            <w:t xml:space="preserve">Lab </w:t>
          </w:r>
          <w:r w:rsidR="00193D6E">
            <w:rPr>
              <w:rFonts w:ascii="Arial" w:hAnsi="Arial"/>
              <w:sz w:val="32"/>
            </w:rPr>
            <w:t>0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93D6E" w14:paraId="16FAE23A" w14:textId="77777777" w:rsidTr="00724B33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26E0EE20" w14:textId="77777777" w:rsidR="00193D6E" w:rsidRDefault="00193D6E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E1C134D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61D2400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68CB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76DD3"/>
    <w:rsid w:val="002A70B5"/>
    <w:rsid w:val="002A7951"/>
    <w:rsid w:val="002E09DE"/>
    <w:rsid w:val="002F0153"/>
    <w:rsid w:val="002F7F7E"/>
    <w:rsid w:val="003059CD"/>
    <w:rsid w:val="00313F87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3644"/>
    <w:rsid w:val="003F4FF2"/>
    <w:rsid w:val="00402B1F"/>
    <w:rsid w:val="00402B43"/>
    <w:rsid w:val="004049D9"/>
    <w:rsid w:val="00410ADC"/>
    <w:rsid w:val="004163F3"/>
    <w:rsid w:val="00422024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2BB0"/>
    <w:rsid w:val="004F59AC"/>
    <w:rsid w:val="00501773"/>
    <w:rsid w:val="005058FC"/>
    <w:rsid w:val="00507808"/>
    <w:rsid w:val="00511723"/>
    <w:rsid w:val="00527884"/>
    <w:rsid w:val="00533741"/>
    <w:rsid w:val="00540543"/>
    <w:rsid w:val="00544C02"/>
    <w:rsid w:val="005457DC"/>
    <w:rsid w:val="00553485"/>
    <w:rsid w:val="00586F1B"/>
    <w:rsid w:val="00593BCB"/>
    <w:rsid w:val="00597F30"/>
    <w:rsid w:val="005A5B66"/>
    <w:rsid w:val="005B4905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35D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A572C"/>
    <w:rsid w:val="009B3797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2C9F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44FB9"/>
    <w:rsid w:val="00C70A25"/>
    <w:rsid w:val="00C9783B"/>
    <w:rsid w:val="00CA5C2F"/>
    <w:rsid w:val="00CA6E67"/>
    <w:rsid w:val="00CB1402"/>
    <w:rsid w:val="00CB5740"/>
    <w:rsid w:val="00CC2EF4"/>
    <w:rsid w:val="00CF2BD8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8000B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83B"/>
    <w:rsid w:val="00DF4F45"/>
    <w:rsid w:val="00DF7CD7"/>
    <w:rsid w:val="00E02D27"/>
    <w:rsid w:val="00E06E35"/>
    <w:rsid w:val="00E13536"/>
    <w:rsid w:val="00E4005C"/>
    <w:rsid w:val="00E4394A"/>
    <w:rsid w:val="00E46ED2"/>
    <w:rsid w:val="00E535CC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23A4E"/>
    <w:rsid w:val="00F3062F"/>
    <w:rsid w:val="00F62F04"/>
    <w:rsid w:val="00F6330A"/>
    <w:rsid w:val="00F71BC9"/>
    <w:rsid w:val="00F75760"/>
    <w:rsid w:val="00F7592A"/>
    <w:rsid w:val="00F87087"/>
    <w:rsid w:val="00F900C9"/>
    <w:rsid w:val="00FA171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1B6076D7</Template>
  <TotalTime>2</TotalTime>
  <Pages>7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4</cp:revision>
  <dcterms:created xsi:type="dcterms:W3CDTF">2017-08-25T00:30:00Z</dcterms:created>
  <dcterms:modified xsi:type="dcterms:W3CDTF">2017-08-25T00:31:00Z</dcterms:modified>
</cp:coreProperties>
</file>