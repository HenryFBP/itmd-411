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CADB" w14:textId="77777777"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43BCCFC2" w14:textId="77777777" w:rsidTr="008830EB">
        <w:tc>
          <w:tcPr>
            <w:tcW w:w="1710" w:type="dxa"/>
          </w:tcPr>
          <w:p w14:paraId="420DF220" w14:textId="77777777" w:rsidR="00717450" w:rsidRPr="0037720A" w:rsidRDefault="00283CB8"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Instructor</w:t>
            </w:r>
            <w:r w:rsidR="00717450" w:rsidRPr="0037720A">
              <w:rPr>
                <w:rFonts w:asciiTheme="majorHAnsi" w:hAnsiTheme="majorHAnsi"/>
                <w:b/>
                <w:szCs w:val="24"/>
              </w:rPr>
              <w:t>:</w:t>
            </w:r>
          </w:p>
        </w:tc>
        <w:tc>
          <w:tcPr>
            <w:tcW w:w="7650" w:type="dxa"/>
          </w:tcPr>
          <w:p w14:paraId="2C0E82CD" w14:textId="77777777"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James Papademas</w:t>
            </w:r>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6622227D" w14:textId="77777777" w:rsidTr="008830EB">
        <w:tc>
          <w:tcPr>
            <w:tcW w:w="1710" w:type="dxa"/>
          </w:tcPr>
          <w:p w14:paraId="3D7B24C9" w14:textId="77777777"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383F0EA8" w14:textId="7777777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328E832A" w14:textId="77777777" w:rsidTr="008830EB">
        <w:tc>
          <w:tcPr>
            <w:tcW w:w="1710" w:type="dxa"/>
          </w:tcPr>
          <w:p w14:paraId="4691FEFC"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69EFE0C3" w14:textId="77777777" w:rsidR="00717450" w:rsidRPr="0037720A" w:rsidRDefault="00717450" w:rsidP="00D1551A">
            <w:pPr>
              <w:pStyle w:val="DefaultText"/>
              <w:tabs>
                <w:tab w:val="right" w:pos="1305"/>
                <w:tab w:val="left" w:pos="1500"/>
              </w:tabs>
              <w:spacing w:before="120" w:after="120"/>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1F8C559C" w14:textId="77777777" w:rsidTr="008830EB">
        <w:tc>
          <w:tcPr>
            <w:tcW w:w="1710" w:type="dxa"/>
          </w:tcPr>
          <w:p w14:paraId="204AB26F" w14:textId="77777777"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CAC0D6F"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szCs w:val="24"/>
              </w:rPr>
              <w:t xml:space="preserve">At IIT </w:t>
            </w:r>
            <w:r w:rsidR="00D1551A">
              <w:rPr>
                <w:rFonts w:asciiTheme="majorHAnsi" w:hAnsiTheme="majorHAnsi"/>
                <w:szCs w:val="24"/>
              </w:rPr>
              <w:t>Chicago Campus</w:t>
            </w:r>
            <w:r w:rsidR="006B47D9">
              <w:rPr>
                <w:rFonts w:asciiTheme="majorHAnsi" w:hAnsiTheme="majorHAnsi"/>
                <w:szCs w:val="24"/>
              </w:rPr>
              <w:t xml:space="preserve"> </w:t>
            </w:r>
            <w:r w:rsidR="00D1551A">
              <w:rPr>
                <w:rFonts w:asciiTheme="majorHAnsi" w:hAnsiTheme="majorHAnsi"/>
                <w:szCs w:val="24"/>
              </w:rPr>
              <w:t>/</w:t>
            </w:r>
            <w:r w:rsidRPr="0037720A">
              <w:rPr>
                <w:rFonts w:asciiTheme="majorHAnsi" w:hAnsiTheme="majorHAnsi"/>
                <w:szCs w:val="24"/>
              </w:rPr>
              <w:t>per pre-arranged appointment.</w:t>
            </w:r>
          </w:p>
        </w:tc>
      </w:tr>
      <w:tr w:rsidR="00717450" w:rsidRPr="0037720A" w14:paraId="5B24BD38" w14:textId="77777777" w:rsidTr="008830EB">
        <w:tc>
          <w:tcPr>
            <w:tcW w:w="1710" w:type="dxa"/>
          </w:tcPr>
          <w:p w14:paraId="65BD05EE"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1F996783" w14:textId="77777777" w:rsidR="00717450" w:rsidRPr="0037720A" w:rsidRDefault="00D6290F" w:rsidP="00230E5C">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TBA</w:t>
            </w:r>
          </w:p>
        </w:tc>
      </w:tr>
    </w:tbl>
    <w:p w14:paraId="2B7BE2C3" w14:textId="77777777" w:rsidR="00717450" w:rsidRDefault="00230E5C"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 xml:space="preserve">Class </w:t>
      </w:r>
      <w:r w:rsidR="00BB49E9">
        <w:rPr>
          <w:rFonts w:asciiTheme="majorHAnsi" w:hAnsiTheme="majorHAnsi"/>
          <w:b/>
          <w:szCs w:val="24"/>
        </w:rPr>
        <w:t>Textbook:</w:t>
      </w:r>
    </w:p>
    <w:p w14:paraId="4AB72F60"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Java Learning Trail</w:t>
      </w:r>
      <w:r w:rsidR="004B3028">
        <w:rPr>
          <w:rFonts w:ascii="¿†˝øœ·”" w:hAnsi="¿†˝øœ·”" w:cs="¿†˝øœ·”"/>
          <w:color w:val="1155CD"/>
          <w:sz w:val="23"/>
          <w:szCs w:val="23"/>
        </w:rPr>
        <w:t xml:space="preserve"> - </w:t>
      </w:r>
      <w:hyperlink r:id="rId9" w:history="1">
        <w:r w:rsidR="004B3028" w:rsidRPr="005F314E">
          <w:rPr>
            <w:rStyle w:val="Hyperlink"/>
            <w:rFonts w:ascii="¿†˝øœ·”" w:hAnsi="¿†˝øœ·”" w:cs="¿†˝øœ·”"/>
            <w:sz w:val="23"/>
            <w:szCs w:val="23"/>
          </w:rPr>
          <w:t>http://docs.oracle.com/javase/tutorial/java/</w:t>
        </w:r>
      </w:hyperlink>
    </w:p>
    <w:p w14:paraId="70A15C39"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795BFB8D" w14:textId="77777777"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Beginners Reading</w:t>
      </w:r>
    </w:p>
    <w:p w14:paraId="58CE525F" w14:textId="77777777" w:rsidR="00230E5C" w:rsidRPr="00F32717" w:rsidRDefault="00230E5C"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If you have little experience programming, or need to catch up on some basic concepts.</w:t>
      </w:r>
    </w:p>
    <w:p w14:paraId="7E3AF3FA" w14:textId="77777777" w:rsidR="00230E5C" w:rsidRDefault="00F20343" w:rsidP="00230E5C">
      <w:pPr>
        <w:widowControl w:val="0"/>
        <w:autoSpaceDE w:val="0"/>
        <w:autoSpaceDN w:val="0"/>
        <w:adjustRightInd w:val="0"/>
        <w:spacing w:after="0" w:line="240" w:lineRule="auto"/>
        <w:rPr>
          <w:rFonts w:ascii="¿†˝øœ·”" w:hAnsi="¿†˝øœ·”" w:cs="¿†˝øœ·”"/>
          <w:color w:val="1155CD"/>
          <w:sz w:val="23"/>
          <w:szCs w:val="23"/>
        </w:rPr>
      </w:pPr>
      <w:r w:rsidRPr="004B3028">
        <w:rPr>
          <w:rFonts w:ascii="¿†˝øœ·”" w:hAnsi="¿†˝øœ·”" w:cs="¿†˝øœ·”"/>
          <w:color w:val="1155CD"/>
          <w:sz w:val="23"/>
          <w:szCs w:val="23"/>
        </w:rPr>
        <w:t>Think Java</w:t>
      </w:r>
      <w:r w:rsidR="004B3028">
        <w:rPr>
          <w:rFonts w:ascii="¿†˝øœ·”" w:hAnsi="¿†˝øœ·”" w:cs="¿†˝øœ·”"/>
          <w:color w:val="1155CD"/>
          <w:sz w:val="23"/>
          <w:szCs w:val="23"/>
        </w:rPr>
        <w:t xml:space="preserve"> - </w:t>
      </w:r>
      <w:hyperlink r:id="rId10" w:history="1">
        <w:r w:rsidR="004B3028" w:rsidRPr="005F314E">
          <w:rPr>
            <w:rStyle w:val="Hyperlink"/>
            <w:rFonts w:ascii="¿†˝øœ·”" w:hAnsi="¿†˝øœ·”" w:cs="¿†˝øœ·”"/>
            <w:sz w:val="23"/>
            <w:szCs w:val="23"/>
          </w:rPr>
          <w:t>http://www.greenteapress.com/thinkapjava/html/index.html</w:t>
        </w:r>
      </w:hyperlink>
    </w:p>
    <w:p w14:paraId="36AECC7C" w14:textId="77777777" w:rsidR="004B3028" w:rsidRDefault="004B3028" w:rsidP="00230E5C">
      <w:pPr>
        <w:widowControl w:val="0"/>
        <w:autoSpaceDE w:val="0"/>
        <w:autoSpaceDN w:val="0"/>
        <w:adjustRightInd w:val="0"/>
        <w:spacing w:after="0" w:line="240" w:lineRule="auto"/>
        <w:rPr>
          <w:rFonts w:ascii="¿†˝øœ·”" w:hAnsi="¿†˝øœ·”" w:cs="¿†˝øœ·”"/>
          <w:color w:val="1155CD"/>
          <w:sz w:val="23"/>
          <w:szCs w:val="23"/>
        </w:rPr>
      </w:pPr>
    </w:p>
    <w:p w14:paraId="6AE784E4" w14:textId="77777777" w:rsidR="00230E5C" w:rsidRPr="00F32717" w:rsidRDefault="00F20343"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Resources</w:t>
      </w:r>
    </w:p>
    <w:p w14:paraId="4F861900" w14:textId="0D479D61" w:rsidR="004B3028" w:rsidRDefault="00953237" w:rsidP="00230E5C">
      <w:pPr>
        <w:widowControl w:val="0"/>
        <w:autoSpaceDE w:val="0"/>
        <w:autoSpaceDN w:val="0"/>
        <w:adjustRightInd w:val="0"/>
        <w:spacing w:after="0" w:line="240" w:lineRule="auto"/>
      </w:pPr>
      <w:r w:rsidRPr="00622324">
        <w:rPr>
          <w:rFonts w:ascii="¿†˝øœ·”" w:hAnsi="¿†˝øœ·”" w:cs="¿†˝øœ·”"/>
          <w:color w:val="000000" w:themeColor="text1"/>
          <w:sz w:val="23"/>
          <w:szCs w:val="23"/>
        </w:rPr>
        <w:t xml:space="preserve">Java 8 API </w:t>
      </w:r>
      <w:r w:rsidR="004B3028">
        <w:rPr>
          <w:rFonts w:ascii="¿†˝øœ·”" w:hAnsi="¿†˝øœ·”" w:cs="¿†˝øœ·”"/>
          <w:color w:val="1155CD"/>
          <w:sz w:val="23"/>
          <w:szCs w:val="23"/>
        </w:rPr>
        <w:t xml:space="preserve">- </w:t>
      </w:r>
      <w:hyperlink r:id="rId11" w:history="1">
        <w:r w:rsidR="00C90D28" w:rsidRPr="00895EA3">
          <w:rPr>
            <w:rStyle w:val="Hyperlink"/>
          </w:rPr>
          <w:t>http://docs.oracle.com/javase/8/docs/api/</w:t>
        </w:r>
      </w:hyperlink>
    </w:p>
    <w:p w14:paraId="2985152D" w14:textId="77777777" w:rsidR="00C90D28" w:rsidRDefault="00C90D28" w:rsidP="00230E5C">
      <w:pPr>
        <w:widowControl w:val="0"/>
        <w:autoSpaceDE w:val="0"/>
        <w:autoSpaceDN w:val="0"/>
        <w:adjustRightInd w:val="0"/>
        <w:spacing w:after="0" w:line="240" w:lineRule="auto"/>
        <w:rPr>
          <w:rFonts w:ascii="¿†˝øœ·”" w:hAnsi="¿†˝øœ·”" w:cs="¿†˝øœ·”"/>
          <w:color w:val="1155CD"/>
          <w:sz w:val="23"/>
          <w:szCs w:val="23"/>
        </w:rPr>
      </w:pPr>
    </w:p>
    <w:p w14:paraId="6679F98D" w14:textId="5AF4D5A2" w:rsidR="00F32717" w:rsidRPr="00C90D28" w:rsidRDefault="00F32717" w:rsidP="00230E5C">
      <w:pPr>
        <w:widowControl w:val="0"/>
        <w:autoSpaceDE w:val="0"/>
        <w:autoSpaceDN w:val="0"/>
        <w:adjustRightInd w:val="0"/>
        <w:spacing w:after="0" w:line="240" w:lineRule="auto"/>
        <w:rPr>
          <w:rFonts w:ascii="¿†˝øœ·”" w:hAnsi="¿†˝øœ·”" w:cs="¿†˝øœ·”"/>
          <w:color w:val="1155CD"/>
          <w:sz w:val="23"/>
          <w:szCs w:val="23"/>
        </w:rPr>
      </w:pPr>
      <w:r w:rsidRPr="00953237">
        <w:rPr>
          <w:rFonts w:ascii="¿†˝øœ·”" w:hAnsi="¿†˝øœ·”" w:cs="¿†˝øœ·”"/>
          <w:color w:val="000000" w:themeColor="text1"/>
          <w:sz w:val="23"/>
          <w:szCs w:val="23"/>
        </w:rPr>
        <w:t>How to search the Java API for String Class</w:t>
      </w:r>
      <w:r w:rsidR="004B3028" w:rsidRPr="00953237">
        <w:rPr>
          <w:rFonts w:ascii="¿†˝øœ·”" w:hAnsi="¿†˝øœ·”" w:cs="¿†˝øœ·”"/>
          <w:color w:val="000000" w:themeColor="text1"/>
          <w:sz w:val="23"/>
          <w:szCs w:val="23"/>
        </w:rPr>
        <w:t xml:space="preserve"> </w:t>
      </w:r>
      <w:r w:rsidR="00C90D28" w:rsidRPr="00953237">
        <w:rPr>
          <w:rFonts w:ascii="¿†˝øœ·”" w:hAnsi="¿†˝øœ·”" w:cs="¿†˝øœ·”"/>
          <w:color w:val="000000" w:themeColor="text1"/>
          <w:sz w:val="23"/>
          <w:szCs w:val="23"/>
        </w:rPr>
        <w:t xml:space="preserve">– </w:t>
      </w:r>
      <w:hyperlink r:id="rId12" w:history="1">
        <w:r w:rsidR="00C90D28" w:rsidRPr="00895EA3">
          <w:rPr>
            <w:rStyle w:val="Hyperlink"/>
          </w:rPr>
          <w:t>http://docs.oracle.com/javase/8/docs/api/java/lang/String.html</w:t>
        </w:r>
      </w:hyperlink>
    </w:p>
    <w:p w14:paraId="7DB49D8F" w14:textId="77777777" w:rsidR="00C90D28" w:rsidRDefault="00C90D28" w:rsidP="00230E5C">
      <w:pPr>
        <w:widowControl w:val="0"/>
        <w:autoSpaceDE w:val="0"/>
        <w:autoSpaceDN w:val="0"/>
        <w:adjustRightInd w:val="0"/>
        <w:spacing w:after="0" w:line="240" w:lineRule="auto"/>
      </w:pPr>
    </w:p>
    <w:p w14:paraId="4FA3F50C" w14:textId="77777777" w:rsidR="00F32717" w:rsidRDefault="00F32717" w:rsidP="00230E5C">
      <w:pPr>
        <w:widowControl w:val="0"/>
        <w:autoSpaceDE w:val="0"/>
        <w:autoSpaceDN w:val="0"/>
        <w:adjustRightInd w:val="0"/>
        <w:spacing w:after="0" w:line="240" w:lineRule="auto"/>
        <w:rPr>
          <w:rFonts w:ascii="¿†˝øœ·”" w:hAnsi="¿†˝øœ·”" w:cs="¿†˝øœ·”"/>
          <w:color w:val="1155CD"/>
          <w:sz w:val="23"/>
          <w:szCs w:val="23"/>
        </w:rPr>
      </w:pPr>
      <w:r w:rsidRPr="0005085C">
        <w:rPr>
          <w:rFonts w:ascii="¿†˝øœ·”" w:hAnsi="¿†˝øœ·”" w:cs="¿†˝øœ·”"/>
          <w:color w:val="1155CD"/>
          <w:sz w:val="23"/>
          <w:szCs w:val="23"/>
        </w:rPr>
        <w:t>Javaranch is a great place for beginners to ask questions</w:t>
      </w:r>
    </w:p>
    <w:p w14:paraId="5FFCAACB" w14:textId="77777777" w:rsidR="0005085C" w:rsidRPr="00C90D28" w:rsidRDefault="00317FF8" w:rsidP="00230E5C">
      <w:pPr>
        <w:widowControl w:val="0"/>
        <w:autoSpaceDE w:val="0"/>
        <w:autoSpaceDN w:val="0"/>
        <w:adjustRightInd w:val="0"/>
        <w:spacing w:after="0" w:line="240" w:lineRule="auto"/>
        <w:rPr>
          <w:rStyle w:val="Hyperlink"/>
        </w:rPr>
      </w:pPr>
      <w:hyperlink r:id="rId13" w:history="1">
        <w:r w:rsidR="0005085C" w:rsidRPr="00C90D28">
          <w:rPr>
            <w:rStyle w:val="Hyperlink"/>
          </w:rPr>
          <w:t>http://www.javaranch.com/index.jsp</w:t>
        </w:r>
      </w:hyperlink>
    </w:p>
    <w:p w14:paraId="7B311AFD"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25E555AC" w14:textId="77777777" w:rsidR="0005085C" w:rsidRDefault="004B3028" w:rsidP="00230E5C">
      <w:pPr>
        <w:widowControl w:val="0"/>
        <w:autoSpaceDE w:val="0"/>
        <w:autoSpaceDN w:val="0"/>
        <w:adjustRightInd w:val="0"/>
        <w:spacing w:after="0" w:line="240" w:lineRule="auto"/>
        <w:rPr>
          <w:rFonts w:ascii="¿†˝øœ·”" w:hAnsi="¿†˝øœ·”" w:cs="¿†˝øœ·”"/>
          <w:color w:val="1155CD"/>
          <w:sz w:val="23"/>
          <w:szCs w:val="23"/>
        </w:rPr>
      </w:pPr>
      <w:r w:rsidRPr="0005085C">
        <w:rPr>
          <w:rFonts w:ascii="¿†˝øœ·”" w:hAnsi="¿†˝øœ·”" w:cs="¿†˝øœ·”"/>
          <w:color w:val="1155CD"/>
          <w:sz w:val="23"/>
          <w:szCs w:val="23"/>
        </w:rPr>
        <w:t>Advice to students from Top Developers</w:t>
      </w:r>
      <w:r>
        <w:rPr>
          <w:rFonts w:ascii="¿†˝øœ·”" w:hAnsi="¿†˝øœ·”" w:cs="¿†˝øœ·”"/>
          <w:color w:val="1155CD"/>
          <w:sz w:val="23"/>
          <w:szCs w:val="23"/>
        </w:rPr>
        <w:t xml:space="preserve"> </w:t>
      </w:r>
      <w:r w:rsidR="0005085C">
        <w:rPr>
          <w:rFonts w:ascii="¿†˝øœ·”" w:hAnsi="¿†˝øœ·”" w:cs="¿†˝øœ·”"/>
          <w:color w:val="1155CD"/>
          <w:sz w:val="23"/>
          <w:szCs w:val="23"/>
        </w:rPr>
        <w:t xml:space="preserve"> </w:t>
      </w:r>
    </w:p>
    <w:p w14:paraId="6A146167" w14:textId="77777777" w:rsidR="004B3028" w:rsidRDefault="00317FF8" w:rsidP="00230E5C">
      <w:pPr>
        <w:widowControl w:val="0"/>
        <w:autoSpaceDE w:val="0"/>
        <w:autoSpaceDN w:val="0"/>
        <w:adjustRightInd w:val="0"/>
        <w:spacing w:after="0" w:line="240" w:lineRule="auto"/>
        <w:rPr>
          <w:rFonts w:ascii="Lucida Grande" w:hAnsi="Lucida Grande" w:cs="Lucida Grande"/>
          <w:color w:val="000000"/>
        </w:rPr>
      </w:pPr>
      <w:hyperlink r:id="rId14" w:history="1">
        <w:r w:rsidR="0005085C" w:rsidRPr="00C90D28">
          <w:rPr>
            <w:rStyle w:val="Hyperlink"/>
          </w:rPr>
          <w:t>http://www.oracle.com/technetwork/articles/javase/index-136000.html</w:t>
        </w:r>
      </w:hyperlink>
    </w:p>
    <w:p w14:paraId="2AE995EB"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5E29289E" w14:textId="6985AFA0" w:rsidR="004B3028" w:rsidRDefault="004B3028" w:rsidP="00230E5C">
      <w:pPr>
        <w:widowControl w:val="0"/>
        <w:autoSpaceDE w:val="0"/>
        <w:autoSpaceDN w:val="0"/>
        <w:adjustRightInd w:val="0"/>
        <w:spacing w:after="0" w:line="240" w:lineRule="auto"/>
        <w:rPr>
          <w:rFonts w:ascii="¿†˝øœ·”" w:hAnsi="¿†˝øœ·”" w:cs="¿†˝øœ·”"/>
          <w:color w:val="1155CD"/>
          <w:sz w:val="23"/>
          <w:szCs w:val="23"/>
        </w:rPr>
      </w:pPr>
      <w:r w:rsidRPr="0005085C">
        <w:rPr>
          <w:rFonts w:ascii="¿†˝øœ·”" w:hAnsi="¿†˝øœ·”" w:cs="¿†˝øœ·”"/>
          <w:color w:val="1155CD"/>
          <w:sz w:val="23"/>
          <w:szCs w:val="23"/>
        </w:rPr>
        <w:t>mkyong is a good place for working Java examples</w:t>
      </w:r>
      <w:r w:rsidR="00C2693A">
        <w:rPr>
          <w:rFonts w:ascii="¿†˝øœ·”" w:hAnsi="¿†˝øœ·”" w:cs="¿†˝øœ·”"/>
          <w:color w:val="1155CD"/>
          <w:sz w:val="23"/>
          <w:szCs w:val="23"/>
        </w:rPr>
        <w:t xml:space="preserve"> </w:t>
      </w:r>
      <w:r w:rsidR="00C2693A" w:rsidRPr="00761AAE">
        <w:rPr>
          <w:rFonts w:ascii="¿†˝øœ·”" w:hAnsi="¿†˝øœ·”" w:cs="¿†˝øœ·”"/>
          <w:color w:val="000000" w:themeColor="text1"/>
          <w:sz w:val="23"/>
          <w:szCs w:val="23"/>
        </w:rPr>
        <w:t>(unit testing example)</w:t>
      </w:r>
    </w:p>
    <w:p w14:paraId="6C0823D7" w14:textId="77777777" w:rsidR="0005085C" w:rsidRPr="00C90D28" w:rsidRDefault="00317FF8" w:rsidP="00230E5C">
      <w:pPr>
        <w:widowControl w:val="0"/>
        <w:autoSpaceDE w:val="0"/>
        <w:autoSpaceDN w:val="0"/>
        <w:adjustRightInd w:val="0"/>
        <w:spacing w:after="0" w:line="240" w:lineRule="auto"/>
        <w:rPr>
          <w:rStyle w:val="Hyperlink"/>
        </w:rPr>
      </w:pPr>
      <w:hyperlink r:id="rId15" w:history="1">
        <w:r w:rsidR="00A534F9" w:rsidRPr="00C90D28">
          <w:rPr>
            <w:rStyle w:val="Hyperlink"/>
          </w:rPr>
          <w:t>http://www.mkyong.com/unittest/junit-4-tutorial-1-basic-usage/</w:t>
        </w:r>
      </w:hyperlink>
    </w:p>
    <w:p w14:paraId="0F53E545" w14:textId="77777777" w:rsidR="00A534F9" w:rsidRPr="00A534F9" w:rsidRDefault="00A534F9" w:rsidP="00230E5C">
      <w:pPr>
        <w:widowControl w:val="0"/>
        <w:autoSpaceDE w:val="0"/>
        <w:autoSpaceDN w:val="0"/>
        <w:adjustRightInd w:val="0"/>
        <w:spacing w:after="0" w:line="240" w:lineRule="auto"/>
        <w:rPr>
          <w:rStyle w:val="Hyperlink"/>
          <w:rFonts w:ascii="Lucida Grande" w:hAnsi="Lucida Grande" w:cs="Lucida Grande"/>
        </w:rPr>
      </w:pPr>
    </w:p>
    <w:p w14:paraId="208F4CC7"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Advanced Reading</w:t>
      </w:r>
    </w:p>
    <w:p w14:paraId="3481376D" w14:textId="77777777" w:rsidR="00CB3FAD"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Effective Java, Josh Bloch</w:t>
      </w:r>
      <w:r w:rsidR="0005085C">
        <w:rPr>
          <w:rFonts w:ascii="¿†˝øœ·”" w:hAnsi="¿†˝øœ·”" w:cs="¿†˝øœ·”"/>
          <w:color w:val="1155CD"/>
          <w:sz w:val="23"/>
          <w:szCs w:val="23"/>
        </w:rPr>
        <w:t xml:space="preserve"> </w:t>
      </w:r>
    </w:p>
    <w:p w14:paraId="5C380EDD" w14:textId="77777777" w:rsidR="0005085C" w:rsidRDefault="0005085C" w:rsidP="00230E5C">
      <w:pPr>
        <w:widowControl w:val="0"/>
        <w:autoSpaceDE w:val="0"/>
        <w:autoSpaceDN w:val="0"/>
        <w:adjustRightInd w:val="0"/>
        <w:spacing w:after="0" w:line="240" w:lineRule="auto"/>
        <w:rPr>
          <w:rFonts w:ascii="¿†˝øœ·”" w:hAnsi="¿†˝øœ·”" w:cs="¿†˝øœ·”"/>
          <w:color w:val="1155CD"/>
          <w:sz w:val="23"/>
          <w:szCs w:val="23"/>
        </w:rPr>
      </w:pPr>
    </w:p>
    <w:p w14:paraId="6D9F0BF3" w14:textId="77777777" w:rsidR="00F32717" w:rsidRDefault="0049609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 xml:space="preserve">Starting Out with Java: </w:t>
      </w:r>
      <w:r w:rsidR="00F32717" w:rsidRPr="0005085C">
        <w:rPr>
          <w:rFonts w:ascii="¿†˝øœ·”" w:hAnsi="¿†˝øœ·”" w:cs="¿†˝øœ·”"/>
          <w:color w:val="1155CD"/>
          <w:sz w:val="23"/>
          <w:szCs w:val="23"/>
        </w:rPr>
        <w:t>From Control Structures to Data Structures</w:t>
      </w:r>
      <w:r>
        <w:rPr>
          <w:rFonts w:ascii="¿†˝øœ·”" w:hAnsi="¿†˝øœ·”" w:cs="¿†˝øœ·”"/>
          <w:color w:val="1155CD"/>
          <w:sz w:val="23"/>
          <w:szCs w:val="23"/>
        </w:rPr>
        <w:t>, Tony Gaddis</w:t>
      </w:r>
      <w:r w:rsidR="00882F4F">
        <w:rPr>
          <w:rFonts w:ascii="¿†˝øœ·”" w:hAnsi="¿†˝øœ·”" w:cs="¿†˝øœ·”"/>
          <w:color w:val="1155CD"/>
          <w:sz w:val="23"/>
          <w:szCs w:val="23"/>
        </w:rPr>
        <w:t>, 3rd</w:t>
      </w:r>
      <w:r w:rsidR="00425847">
        <w:rPr>
          <w:rFonts w:ascii="¿†˝øœ·”" w:hAnsi="¿†˝øœ·”" w:cs="¿†˝øœ·”"/>
          <w:color w:val="1155CD"/>
          <w:sz w:val="23"/>
          <w:szCs w:val="23"/>
        </w:rPr>
        <w:t xml:space="preserve"> [</w:t>
      </w:r>
      <w:r w:rsidR="00425847" w:rsidRPr="00425847">
        <w:rPr>
          <w:rFonts w:ascii="¿†˝øœ·”" w:hAnsi="¿†˝øœ·”" w:cs="¿†˝øœ·”"/>
          <w:color w:val="000000" w:themeColor="text1"/>
          <w:sz w:val="23"/>
          <w:szCs w:val="23"/>
        </w:rPr>
        <w:t>recommended</w:t>
      </w:r>
      <w:r w:rsidR="00425847">
        <w:rPr>
          <w:rFonts w:ascii="¿†˝øœ·”" w:hAnsi="¿†˝øœ·”" w:cs="¿†˝øœ·”"/>
          <w:color w:val="1155CD"/>
          <w:sz w:val="23"/>
          <w:szCs w:val="23"/>
        </w:rPr>
        <w:t>]</w:t>
      </w:r>
    </w:p>
    <w:p w14:paraId="099A570D" w14:textId="77777777" w:rsidR="00882F4F" w:rsidRDefault="00882F4F" w:rsidP="00230E5C">
      <w:pPr>
        <w:widowControl w:val="0"/>
        <w:autoSpaceDE w:val="0"/>
        <w:autoSpaceDN w:val="0"/>
        <w:adjustRightInd w:val="0"/>
        <w:spacing w:after="0" w:line="240" w:lineRule="auto"/>
        <w:rPr>
          <w:rFonts w:ascii="¿†˝øœ·”" w:hAnsi="¿†˝øœ·”" w:cs="¿†˝øœ·”"/>
          <w:color w:val="1155CD"/>
          <w:sz w:val="23"/>
          <w:szCs w:val="23"/>
        </w:rPr>
      </w:pPr>
    </w:p>
    <w:p w14:paraId="010A4540"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Clean Code: A Handbook of Agile Software Craftsmanship</w:t>
      </w:r>
    </w:p>
    <w:p w14:paraId="0975A169" w14:textId="2E27FA8B" w:rsidR="008D43FD" w:rsidRPr="00C90D28" w:rsidRDefault="00317FF8" w:rsidP="00230E5C">
      <w:pPr>
        <w:widowControl w:val="0"/>
        <w:autoSpaceDE w:val="0"/>
        <w:autoSpaceDN w:val="0"/>
        <w:adjustRightInd w:val="0"/>
        <w:spacing w:after="0" w:line="240" w:lineRule="auto"/>
        <w:rPr>
          <w:rFonts w:ascii="¿†˝øœ·”" w:hAnsi="¿†˝øœ·”" w:cs="¿†˝øœ·”"/>
          <w:color w:val="000000"/>
          <w:sz w:val="23"/>
          <w:szCs w:val="23"/>
        </w:rPr>
      </w:pPr>
      <w:hyperlink r:id="rId16" w:history="1">
        <w:r w:rsidR="0049609C" w:rsidRPr="005F314E">
          <w:rPr>
            <w:rStyle w:val="Hyperlink"/>
            <w:rFonts w:ascii="¿†˝øœ·”" w:hAnsi="¿†˝øœ·”" w:cs="¿†˝øœ·”"/>
            <w:sz w:val="23"/>
            <w:szCs w:val="23"/>
          </w:rPr>
          <w:t>http://www.amazon.com/Clean-Code-Handbook-Software-Craftsmanship/dp/0132350882/ref=sr_1_1?s=books&amp;ie=UTF8&amp;qid=1375411596&amp;sr=1-1&amp;keywords=clean+code</w:t>
        </w:r>
      </w:hyperlink>
    </w:p>
    <w:p w14:paraId="00BDE817" w14:textId="77777777" w:rsidR="00092950" w:rsidRDefault="00092950" w:rsidP="00230E5C">
      <w:pPr>
        <w:widowControl w:val="0"/>
        <w:autoSpaceDE w:val="0"/>
        <w:autoSpaceDN w:val="0"/>
        <w:adjustRightInd w:val="0"/>
        <w:spacing w:after="0" w:line="240" w:lineRule="auto"/>
        <w:rPr>
          <w:rFonts w:asciiTheme="majorHAnsi" w:eastAsia="Times New Roman" w:hAnsiTheme="majorHAnsi"/>
          <w:sz w:val="24"/>
          <w:szCs w:val="24"/>
          <w:lang w:eastAsia="ar-SA"/>
        </w:rPr>
      </w:pPr>
    </w:p>
    <w:p w14:paraId="107D7943"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Inspirational reading</w:t>
      </w:r>
    </w:p>
    <w:p w14:paraId="38A1B255"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Java Developer Salary Info for Chicago</w:t>
      </w:r>
    </w:p>
    <w:p w14:paraId="2E4329F1" w14:textId="77777777" w:rsidR="0049609C" w:rsidRDefault="00317FF8" w:rsidP="00230E5C">
      <w:pPr>
        <w:widowControl w:val="0"/>
        <w:autoSpaceDE w:val="0"/>
        <w:autoSpaceDN w:val="0"/>
        <w:adjustRightInd w:val="0"/>
        <w:spacing w:after="0" w:line="240" w:lineRule="auto"/>
        <w:rPr>
          <w:rStyle w:val="Hyperlink"/>
          <w:rFonts w:ascii="¿†˝øœ·”" w:hAnsi="¿†˝øœ·”" w:cs="¿†˝øœ·”"/>
          <w:sz w:val="23"/>
          <w:szCs w:val="23"/>
        </w:rPr>
      </w:pPr>
      <w:hyperlink r:id="rId17" w:history="1">
        <w:r w:rsidR="0049609C" w:rsidRPr="005F314E">
          <w:rPr>
            <w:rStyle w:val="Hyperlink"/>
            <w:rFonts w:ascii="¿†˝øœ·”" w:hAnsi="¿†˝øœ·”" w:cs="¿†˝øœ·”"/>
            <w:sz w:val="23"/>
            <w:szCs w:val="23"/>
          </w:rPr>
          <w:t>http://www.indeed.com/salary/q-Java-Developer-l-Chicago,-IL.html</w:t>
        </w:r>
      </w:hyperlink>
    </w:p>
    <w:p w14:paraId="4EC37518" w14:textId="77777777" w:rsidR="00C90D28" w:rsidRDefault="00C90D28" w:rsidP="00230E5C">
      <w:pPr>
        <w:widowControl w:val="0"/>
        <w:autoSpaceDE w:val="0"/>
        <w:autoSpaceDN w:val="0"/>
        <w:adjustRightInd w:val="0"/>
        <w:spacing w:after="0" w:line="240" w:lineRule="auto"/>
        <w:rPr>
          <w:rFonts w:ascii="¿†˝øœ·”" w:hAnsi="¿†˝øœ·”" w:cs="¿†˝øœ·”"/>
          <w:color w:val="1155CD"/>
          <w:sz w:val="23"/>
          <w:szCs w:val="23"/>
        </w:rPr>
      </w:pPr>
    </w:p>
    <w:p w14:paraId="61ACCBD4" w14:textId="77777777"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lastRenderedPageBreak/>
        <w:t>How to become a hacker</w:t>
      </w:r>
    </w:p>
    <w:p w14:paraId="3D147695" w14:textId="77777777" w:rsidR="0049609C" w:rsidRDefault="00317FF8" w:rsidP="00230E5C">
      <w:pPr>
        <w:widowControl w:val="0"/>
        <w:autoSpaceDE w:val="0"/>
        <w:autoSpaceDN w:val="0"/>
        <w:adjustRightInd w:val="0"/>
        <w:spacing w:after="0" w:line="240" w:lineRule="auto"/>
        <w:rPr>
          <w:rFonts w:ascii="¿†˝øœ·”" w:hAnsi="¿†˝øœ·”" w:cs="¿†˝øœ·”"/>
          <w:color w:val="1155CD"/>
          <w:sz w:val="23"/>
          <w:szCs w:val="23"/>
        </w:rPr>
      </w:pPr>
      <w:hyperlink r:id="rId18" w:anchor="why_this" w:history="1">
        <w:r w:rsidR="0049609C" w:rsidRPr="005F314E">
          <w:rPr>
            <w:rStyle w:val="Hyperlink"/>
            <w:rFonts w:ascii="¿†˝øœ·”" w:hAnsi="¿†˝øœ·”" w:cs="¿†˝øœ·”"/>
            <w:sz w:val="23"/>
            <w:szCs w:val="23"/>
          </w:rPr>
          <w:t>http://www.catb.org/~esr/faqs/hacker-howto.html#why_this</w:t>
        </w:r>
      </w:hyperlink>
    </w:p>
    <w:p w14:paraId="5516018D" w14:textId="77777777" w:rsidR="0049609C" w:rsidRDefault="0049609C" w:rsidP="00230E5C">
      <w:pPr>
        <w:widowControl w:val="0"/>
        <w:autoSpaceDE w:val="0"/>
        <w:autoSpaceDN w:val="0"/>
        <w:adjustRightInd w:val="0"/>
        <w:spacing w:after="0" w:line="240" w:lineRule="auto"/>
        <w:rPr>
          <w:rFonts w:ascii="¿†˝øœ·”" w:hAnsi="¿†˝øœ·”" w:cs="¿†˝øœ·”"/>
          <w:color w:val="1155CD"/>
          <w:sz w:val="23"/>
          <w:szCs w:val="23"/>
        </w:rPr>
      </w:pPr>
    </w:p>
    <w:p w14:paraId="48466CBE" w14:textId="3B700850" w:rsidR="00230E5C" w:rsidRDefault="00230E5C" w:rsidP="00230E5C">
      <w:pPr>
        <w:widowControl w:val="0"/>
        <w:autoSpaceDE w:val="0"/>
        <w:autoSpaceDN w:val="0"/>
        <w:adjustRightInd w:val="0"/>
        <w:spacing w:after="0" w:line="240" w:lineRule="auto"/>
        <w:rPr>
          <w:rFonts w:ascii="¿†˝øœ·”" w:hAnsi="¿†˝øœ·”" w:cs="¿†˝øœ·”"/>
          <w:color w:val="1155CD"/>
          <w:sz w:val="23"/>
          <w:szCs w:val="23"/>
        </w:rPr>
      </w:pPr>
      <w:r>
        <w:rPr>
          <w:rFonts w:ascii="¿†˝øœ·”" w:hAnsi="¿†˝øœ·”" w:cs="¿†˝øœ·”"/>
          <w:color w:val="1155CD"/>
          <w:sz w:val="23"/>
          <w:szCs w:val="23"/>
        </w:rPr>
        <w:t>Teach Yourself Programming in 10 years</w:t>
      </w:r>
      <w:r w:rsidR="00C90D28">
        <w:rPr>
          <w:rFonts w:ascii="¿†˝øœ·”" w:hAnsi="¿†˝øœ·”" w:cs="¿†˝øœ·”"/>
          <w:color w:val="1155CD"/>
          <w:sz w:val="23"/>
          <w:szCs w:val="23"/>
        </w:rPr>
        <w:t xml:space="preserve"> </w:t>
      </w:r>
    </w:p>
    <w:p w14:paraId="50C68BCA" w14:textId="77777777" w:rsidR="0049609C" w:rsidRDefault="00317FF8" w:rsidP="00230E5C">
      <w:pPr>
        <w:widowControl w:val="0"/>
        <w:autoSpaceDE w:val="0"/>
        <w:autoSpaceDN w:val="0"/>
        <w:adjustRightInd w:val="0"/>
        <w:spacing w:after="0" w:line="240" w:lineRule="auto"/>
        <w:rPr>
          <w:rFonts w:ascii="¿†˝øœ·”" w:hAnsi="¿†˝øœ·”" w:cs="¿†˝øœ·”"/>
          <w:color w:val="1155CD"/>
          <w:sz w:val="23"/>
          <w:szCs w:val="23"/>
        </w:rPr>
      </w:pPr>
      <w:hyperlink r:id="rId19" w:history="1">
        <w:r w:rsidR="0049609C" w:rsidRPr="005F314E">
          <w:rPr>
            <w:rStyle w:val="Hyperlink"/>
            <w:rFonts w:ascii="¿†˝øœ·”" w:hAnsi="¿†˝øœ·”" w:cs="¿†˝øœ·”"/>
            <w:sz w:val="23"/>
            <w:szCs w:val="23"/>
          </w:rPr>
          <w:t>http://www.norvig.com/21-days.html</w:t>
        </w:r>
      </w:hyperlink>
    </w:p>
    <w:p w14:paraId="6BEDAB42" w14:textId="77777777" w:rsidR="00F20343" w:rsidRDefault="00F20343" w:rsidP="00230E5C">
      <w:pPr>
        <w:widowControl w:val="0"/>
        <w:autoSpaceDE w:val="0"/>
        <w:autoSpaceDN w:val="0"/>
        <w:adjustRightInd w:val="0"/>
        <w:spacing w:after="0" w:line="240" w:lineRule="auto"/>
        <w:rPr>
          <w:rFonts w:ascii="¿†˝øœ·”" w:hAnsi="¿†˝øœ·”" w:cs="¿†˝øœ·”"/>
          <w:color w:val="000000"/>
          <w:sz w:val="23"/>
          <w:szCs w:val="23"/>
        </w:rPr>
      </w:pPr>
    </w:p>
    <w:p w14:paraId="17CFEBE1" w14:textId="77777777" w:rsidR="00230E5C" w:rsidRPr="00F32717" w:rsidRDefault="00F32717" w:rsidP="00230E5C">
      <w:pPr>
        <w:widowControl w:val="0"/>
        <w:autoSpaceDE w:val="0"/>
        <w:autoSpaceDN w:val="0"/>
        <w:adjustRightInd w:val="0"/>
        <w:spacing w:after="0" w:line="240" w:lineRule="auto"/>
        <w:rPr>
          <w:rFonts w:asciiTheme="majorHAnsi" w:eastAsia="Times New Roman" w:hAnsiTheme="majorHAnsi"/>
          <w:sz w:val="24"/>
          <w:szCs w:val="24"/>
          <w:lang w:eastAsia="ar-SA"/>
        </w:rPr>
      </w:pPr>
      <w:r w:rsidRPr="00F32717">
        <w:rPr>
          <w:rFonts w:asciiTheme="majorHAnsi" w:eastAsia="Times New Roman" w:hAnsiTheme="majorHAnsi"/>
          <w:sz w:val="24"/>
          <w:szCs w:val="24"/>
          <w:lang w:eastAsia="ar-SA"/>
        </w:rPr>
        <w:t xml:space="preserve">Java Video </w:t>
      </w:r>
      <w:r w:rsidR="00230E5C" w:rsidRPr="00F32717">
        <w:rPr>
          <w:rFonts w:asciiTheme="majorHAnsi" w:eastAsia="Times New Roman" w:hAnsiTheme="majorHAnsi"/>
          <w:sz w:val="24"/>
          <w:szCs w:val="24"/>
          <w:lang w:eastAsia="ar-SA"/>
        </w:rPr>
        <w:t>Tutorials</w:t>
      </w:r>
    </w:p>
    <w:p w14:paraId="1E98D59B" w14:textId="77777777" w:rsidR="00F20343" w:rsidRDefault="00317FF8" w:rsidP="00230E5C">
      <w:pPr>
        <w:pStyle w:val="Default"/>
        <w:rPr>
          <w:rFonts w:ascii="¿†˝øœ·”" w:hAnsi="¿†˝øœ·”" w:cs="¿†˝øœ·”"/>
          <w:color w:val="1155CD"/>
          <w:sz w:val="23"/>
          <w:szCs w:val="23"/>
        </w:rPr>
      </w:pPr>
      <w:hyperlink r:id="rId20" w:history="1">
        <w:r w:rsidR="0049609C" w:rsidRPr="005F314E">
          <w:rPr>
            <w:rStyle w:val="Hyperlink"/>
            <w:rFonts w:ascii="¿†˝øœ·”" w:hAnsi="¿†˝øœ·”" w:cs="¿†˝øœ·”"/>
            <w:sz w:val="23"/>
            <w:szCs w:val="23"/>
          </w:rPr>
          <w:t>http://www.caveofprogramming.com/</w:t>
        </w:r>
      </w:hyperlink>
    </w:p>
    <w:p w14:paraId="68475DFE" w14:textId="77777777" w:rsidR="00DD140D" w:rsidRDefault="00DD140D" w:rsidP="00D6159D">
      <w:pPr>
        <w:pStyle w:val="DefaultText"/>
        <w:tabs>
          <w:tab w:val="right" w:pos="1317"/>
          <w:tab w:val="left" w:pos="1512"/>
        </w:tabs>
        <w:spacing w:before="115"/>
        <w:rPr>
          <w:rFonts w:asciiTheme="majorHAnsi" w:hAnsiTheme="majorHAnsi"/>
          <w:b/>
          <w:szCs w:val="24"/>
        </w:rPr>
      </w:pPr>
    </w:p>
    <w:p w14:paraId="14EDCC71" w14:textId="77777777"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w:t>
      </w:r>
      <w:r w:rsidRPr="00425847">
        <w:rPr>
          <w:b/>
          <w:bCs/>
          <w:color w:val="FF0000"/>
          <w:sz w:val="22"/>
          <w:szCs w:val="22"/>
          <w:u w:val="single"/>
        </w:rPr>
        <w:t>ITM 311</w:t>
      </w:r>
      <w:r w:rsidRPr="00D6159D">
        <w:rPr>
          <w:b/>
          <w:bCs/>
          <w:sz w:val="22"/>
          <w:szCs w:val="22"/>
        </w:rPr>
        <w:t xml:space="preserve"> with min. grade of D)] </w:t>
      </w:r>
    </w:p>
    <w:p w14:paraId="01C8C580" w14:textId="77777777" w:rsidR="00D6159D" w:rsidRDefault="00D6159D" w:rsidP="00D6159D">
      <w:pPr>
        <w:pStyle w:val="DefaultText"/>
        <w:tabs>
          <w:tab w:val="right" w:pos="1317"/>
          <w:tab w:val="left" w:pos="1512"/>
        </w:tabs>
        <w:spacing w:before="115"/>
        <w:rPr>
          <w:rFonts w:asciiTheme="majorHAnsi" w:hAnsiTheme="majorHAnsi"/>
          <w:b/>
          <w:sz w:val="12"/>
          <w:szCs w:val="24"/>
        </w:rPr>
      </w:pPr>
    </w:p>
    <w:p w14:paraId="0E4D66B1" w14:textId="77777777"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4A6947B4"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This course covers object</w:t>
      </w:r>
      <w:r>
        <w:rPr>
          <w:rFonts w:asciiTheme="majorHAnsi" w:hAnsiTheme="majorHAnsi"/>
          <w:szCs w:val="24"/>
        </w:rPr>
        <w:t xml:space="preserve"> </w:t>
      </w:r>
      <w:r w:rsidRPr="0049609C">
        <w:rPr>
          <w:rFonts w:asciiTheme="majorHAnsi" w:hAnsiTheme="majorHAnsi"/>
          <w:szCs w:val="24"/>
        </w:rPr>
        <w:t>oriented</w:t>
      </w:r>
      <w:r w:rsidR="005F2A51">
        <w:rPr>
          <w:rFonts w:asciiTheme="majorHAnsi" w:hAnsiTheme="majorHAnsi"/>
          <w:szCs w:val="24"/>
        </w:rPr>
        <w:t xml:space="preserve"> </w:t>
      </w:r>
      <w:r w:rsidRPr="0049609C">
        <w:rPr>
          <w:rFonts w:asciiTheme="majorHAnsi" w:hAnsiTheme="majorHAnsi"/>
          <w:szCs w:val="24"/>
        </w:rPr>
        <w:t>programming concepts in the Java Standard Edition</w:t>
      </w:r>
    </w:p>
    <w:p w14:paraId="43F0A619"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platform. Employing the latest software development kit, the student considers software</w:t>
      </w:r>
    </w:p>
    <w:p w14:paraId="0220E188"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development topics in data structures, stream I/O, serialization, concurrency and graphical</w:t>
      </w:r>
    </w:p>
    <w:p w14:paraId="4278C6B8"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clients. Software engineering topics including packaging, deployment, debugging and unit</w:t>
      </w:r>
    </w:p>
    <w:p w14:paraId="2E6C500C" w14:textId="77777777" w:rsidR="0049609C" w:rsidRPr="0049609C"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 xml:space="preserve">testing. </w:t>
      </w:r>
      <w:r w:rsidR="00A25362" w:rsidRPr="0049609C">
        <w:rPr>
          <w:rFonts w:asciiTheme="majorHAnsi" w:hAnsiTheme="majorHAnsi"/>
          <w:szCs w:val="24"/>
        </w:rPr>
        <w:t>Hands</w:t>
      </w:r>
      <w:r w:rsidR="00A25362">
        <w:rPr>
          <w:rFonts w:asciiTheme="majorHAnsi" w:hAnsiTheme="majorHAnsi"/>
          <w:szCs w:val="24"/>
        </w:rPr>
        <w:t xml:space="preserve"> </w:t>
      </w:r>
      <w:r w:rsidR="00A25362" w:rsidRPr="0049609C">
        <w:rPr>
          <w:rFonts w:asciiTheme="majorHAnsi" w:hAnsiTheme="majorHAnsi"/>
          <w:szCs w:val="24"/>
        </w:rPr>
        <w:t>on</w:t>
      </w:r>
      <w:r w:rsidR="005F2A51">
        <w:rPr>
          <w:rFonts w:asciiTheme="majorHAnsi" w:hAnsiTheme="majorHAnsi"/>
          <w:szCs w:val="24"/>
        </w:rPr>
        <w:t xml:space="preserve"> </w:t>
      </w:r>
      <w:r w:rsidRPr="0049609C">
        <w:rPr>
          <w:rFonts w:asciiTheme="majorHAnsi" w:hAnsiTheme="majorHAnsi"/>
          <w:szCs w:val="24"/>
        </w:rPr>
        <w:t>exercises reinforce concepts gained throughout the course. A final project</w:t>
      </w:r>
    </w:p>
    <w:p w14:paraId="0C47A69E" w14:textId="77777777" w:rsidR="005F2A51" w:rsidRPr="00CB3FAD" w:rsidRDefault="0049609C" w:rsidP="0049609C">
      <w:pPr>
        <w:pStyle w:val="DefaultText"/>
        <w:tabs>
          <w:tab w:val="right" w:pos="1317"/>
          <w:tab w:val="left" w:pos="1512"/>
        </w:tabs>
        <w:spacing w:before="115"/>
        <w:contextualSpacing/>
        <w:rPr>
          <w:rFonts w:asciiTheme="majorHAnsi" w:hAnsiTheme="majorHAnsi"/>
          <w:szCs w:val="24"/>
        </w:rPr>
      </w:pPr>
      <w:r w:rsidRPr="0049609C">
        <w:rPr>
          <w:rFonts w:asciiTheme="majorHAnsi" w:hAnsiTheme="majorHAnsi"/>
          <w:szCs w:val="24"/>
        </w:rPr>
        <w:t>integrates course topics into a contemporary Graphical User Interface client application.</w:t>
      </w:r>
    </w:p>
    <w:p w14:paraId="33CFAF1A" w14:textId="77777777" w:rsidR="00BB49E9" w:rsidRPr="00BB49E9" w:rsidRDefault="00BB49E9" w:rsidP="0049609C">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417D38A9"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7BF3786B"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Write Object Oriented Java SE code.</w:t>
      </w:r>
    </w:p>
    <w:p w14:paraId="465F9695"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Create a Java based Graphical User Interface.</w:t>
      </w:r>
    </w:p>
    <w:p w14:paraId="5C20B9C1"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Locate application functionality from a large programmer API.</w:t>
      </w:r>
    </w:p>
    <w:p w14:paraId="6E8302F8"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Author </w:t>
      </w:r>
      <w:r w:rsidR="00A25362" w:rsidRPr="005F2A51">
        <w:rPr>
          <w:rFonts w:asciiTheme="majorHAnsi" w:hAnsiTheme="majorHAnsi" w:cs="¿†˝øœ·”"/>
          <w:sz w:val="23"/>
          <w:szCs w:val="23"/>
        </w:rPr>
        <w:t>well</w:t>
      </w:r>
      <w:r w:rsidR="00A25362">
        <w:rPr>
          <w:rFonts w:asciiTheme="majorHAnsi" w:hAnsiTheme="majorHAnsi" w:cs="¿†˝øœ·”"/>
          <w:sz w:val="23"/>
          <w:szCs w:val="23"/>
        </w:rPr>
        <w:t xml:space="preserve"> </w:t>
      </w:r>
      <w:r w:rsidR="00A25362" w:rsidRPr="005F2A51">
        <w:rPr>
          <w:rFonts w:asciiTheme="majorHAnsi" w:hAnsiTheme="majorHAnsi" w:cs="¿†˝øœ·”"/>
          <w:sz w:val="23"/>
          <w:szCs w:val="23"/>
        </w:rPr>
        <w:t>constructed</w:t>
      </w:r>
      <w:r w:rsidRPr="005F2A51">
        <w:rPr>
          <w:rFonts w:asciiTheme="majorHAnsi" w:hAnsiTheme="majorHAnsi" w:cs="¿†˝øœ·”"/>
          <w:sz w:val="23"/>
          <w:szCs w:val="23"/>
        </w:rPr>
        <w:t xml:space="preserve"> code and software documentation.</w:t>
      </w:r>
    </w:p>
    <w:p w14:paraId="3315C67A"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Utilize an IDE to develop, test and debug Java SE code.</w:t>
      </w:r>
    </w:p>
    <w:p w14:paraId="656BFCD3" w14:textId="77777777"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7ACF27EE"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783BCA45"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basic Object Oriented programming concepts.</w:t>
      </w:r>
    </w:p>
    <w:p w14:paraId="28CBC02A"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Apply Test Driven Development methodologies.</w:t>
      </w:r>
    </w:p>
    <w:p w14:paraId="2B97D1EB"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packaging and deployment Java SE applications.</w:t>
      </w:r>
    </w:p>
    <w:p w14:paraId="7A5CE2DC"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Describe Software development terminology.</w:t>
      </w:r>
    </w:p>
    <w:p w14:paraId="5877FE7E" w14:textId="77777777" w:rsidR="005F2A51" w:rsidRDefault="005F2A51" w:rsidP="009165E2">
      <w:pPr>
        <w:pStyle w:val="DefaultText"/>
        <w:tabs>
          <w:tab w:val="right" w:pos="1317"/>
          <w:tab w:val="left" w:pos="1512"/>
        </w:tabs>
        <w:spacing w:before="115"/>
        <w:rPr>
          <w:rFonts w:asciiTheme="majorHAnsi" w:hAnsiTheme="majorHAnsi"/>
          <w:b/>
          <w:sz w:val="2"/>
          <w:szCs w:val="24"/>
        </w:rPr>
      </w:pPr>
    </w:p>
    <w:p w14:paraId="0E6B0942" w14:textId="77777777"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 xml:space="preserve">Course </w:t>
      </w:r>
      <w:r>
        <w:rPr>
          <w:rFonts w:asciiTheme="majorHAnsi" w:hAnsiTheme="majorHAnsi"/>
          <w:b/>
          <w:szCs w:val="24"/>
        </w:rPr>
        <w:t>Activities</w:t>
      </w:r>
    </w:p>
    <w:p w14:paraId="3B4EE884"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You will meet the objectives listed above through a combination of the</w:t>
      </w:r>
    </w:p>
    <w:p w14:paraId="5D3AEAFD"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following activities in this course:</w:t>
      </w:r>
    </w:p>
    <w:p w14:paraId="3855E059"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View and comprehend all screen recording course content.</w:t>
      </w:r>
    </w:p>
    <w:p w14:paraId="518C9A83"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 xml:space="preserve">● Complete all course assignments at a proficient level with high quality and </w:t>
      </w:r>
      <w:r w:rsidR="00A25362" w:rsidRPr="005F2A51">
        <w:rPr>
          <w:rFonts w:asciiTheme="majorHAnsi" w:hAnsiTheme="majorHAnsi" w:cs="¿†˝øœ·”"/>
          <w:sz w:val="23"/>
          <w:szCs w:val="23"/>
        </w:rPr>
        <w:t>on</w:t>
      </w:r>
      <w:r w:rsidR="00A25362">
        <w:rPr>
          <w:rFonts w:asciiTheme="majorHAnsi" w:hAnsiTheme="majorHAnsi" w:cs="¿†˝øœ·”"/>
          <w:sz w:val="23"/>
          <w:szCs w:val="23"/>
        </w:rPr>
        <w:t xml:space="preserve"> </w:t>
      </w:r>
      <w:r w:rsidR="00A25362" w:rsidRPr="005F2A51">
        <w:rPr>
          <w:rFonts w:asciiTheme="majorHAnsi" w:hAnsiTheme="majorHAnsi" w:cs="¿†˝øœ·”"/>
          <w:sz w:val="23"/>
          <w:szCs w:val="23"/>
        </w:rPr>
        <w:t>time</w:t>
      </w:r>
      <w:r w:rsidRPr="005F2A51">
        <w:rPr>
          <w:rFonts w:asciiTheme="majorHAnsi" w:hAnsiTheme="majorHAnsi" w:cs="¿†˝øœ·”"/>
          <w:sz w:val="23"/>
          <w:szCs w:val="23"/>
        </w:rPr>
        <w:t>.</w:t>
      </w:r>
    </w:p>
    <w:p w14:paraId="53FBC2CC" w14:textId="77777777" w:rsidR="00C90D28" w:rsidRDefault="00C90D28" w:rsidP="007D048D">
      <w:pPr>
        <w:pStyle w:val="DefaultText"/>
        <w:tabs>
          <w:tab w:val="right" w:pos="1317"/>
          <w:tab w:val="left" w:pos="1512"/>
        </w:tabs>
        <w:spacing w:before="115"/>
        <w:rPr>
          <w:rFonts w:asciiTheme="majorHAnsi" w:hAnsiTheme="majorHAnsi"/>
          <w:b/>
          <w:szCs w:val="24"/>
        </w:rPr>
      </w:pPr>
    </w:p>
    <w:p w14:paraId="104BCF8C"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t>Course Requirements</w:t>
      </w:r>
    </w:p>
    <w:p w14:paraId="4765E5D5" w14:textId="77777777"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1E3ABB">
        <w:rPr>
          <w:rFonts w:asciiTheme="majorHAnsi" w:hAnsiTheme="majorHAnsi"/>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 xml:space="preserve">or exams on time, please let the instructor know beforehand so that we can discuss alternative strategies. It is </w:t>
      </w:r>
      <w:r w:rsidRPr="0037720A">
        <w:rPr>
          <w:rFonts w:asciiTheme="majorHAnsi" w:hAnsiTheme="majorHAnsi"/>
        </w:rPr>
        <w:lastRenderedPageBreak/>
        <w:t>the student’s benefit to use their time wisely whether it is in preparation for class, during scheduled class, or in the lab. When students are in any IIT lab environment, they should abide by the college policies. Questions and comments are welcome.</w:t>
      </w:r>
    </w:p>
    <w:p w14:paraId="2B2EEA28" w14:textId="77777777"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mid term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 xml:space="preserve">No </w:t>
      </w:r>
      <w:r w:rsidR="009534AF" w:rsidRPr="000250B5">
        <w:rPr>
          <w:rFonts w:asciiTheme="majorHAnsi" w:hAnsiTheme="majorHAnsi"/>
          <w:b/>
          <w:bCs/>
          <w:color w:val="000000"/>
        </w:rPr>
        <w:t>retakes</w:t>
      </w:r>
      <w:r w:rsidR="009534AF">
        <w:rPr>
          <w:rFonts w:asciiTheme="majorHAnsi" w:hAnsiTheme="majorHAnsi"/>
          <w:bCs/>
          <w:color w:val="000000"/>
        </w:rPr>
        <w:t xml:space="preserve">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may be taken early if the instructor is given adequate time to prepare testing arrangements. </w:t>
      </w:r>
    </w:p>
    <w:p w14:paraId="41D9C8D6" w14:textId="77777777" w:rsidR="00CB3FAD" w:rsidRDefault="006E7DA4" w:rsidP="00CB3FAD">
      <w:pPr>
        <w:pStyle w:val="NormalWeb"/>
        <w:rPr>
          <w:rFonts w:asciiTheme="majorHAnsi" w:hAnsiTheme="majorHAnsi"/>
          <w:bCs/>
          <w:color w:val="000000"/>
        </w:rPr>
      </w:pPr>
      <w:r w:rsidRPr="006E7DA4">
        <w:rPr>
          <w:rFonts w:asciiTheme="majorHAnsi" w:hAnsiTheme="majorHAnsi"/>
          <w:bCs/>
          <w:color w:val="000000"/>
          <w:u w:val="single"/>
        </w:rPr>
        <w:t>Assignments</w:t>
      </w:r>
      <w:r w:rsidR="000D15BB">
        <w:rPr>
          <w:rFonts w:asciiTheme="majorHAnsi" w:hAnsiTheme="majorHAnsi"/>
          <w:bCs/>
          <w:color w:val="000000"/>
          <w:u w:val="single"/>
        </w:rPr>
        <w:t xml:space="preserve"> &amp; General Grading</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 xml:space="preserve">It is extremely </w:t>
      </w:r>
      <w:r w:rsidRPr="00F60CF1">
        <w:rPr>
          <w:rFonts w:asciiTheme="majorHAnsi" w:hAnsiTheme="majorHAnsi"/>
          <w:bCs/>
          <w:i/>
          <w:color w:val="000000"/>
        </w:rPr>
        <w:t>critical</w:t>
      </w:r>
      <w:r>
        <w:rPr>
          <w:rFonts w:asciiTheme="majorHAnsi" w:hAnsiTheme="majorHAnsi"/>
          <w:bCs/>
          <w:color w:val="000000"/>
        </w:rPr>
        <w:t xml:space="preserve">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00F60CF1">
        <w:rPr>
          <w:rFonts w:asciiTheme="majorHAnsi" w:hAnsiTheme="majorHAnsi"/>
          <w:bCs/>
          <w:color w:val="000000"/>
        </w:rPr>
        <w:t xml:space="preserve">Handing in of </w:t>
      </w:r>
      <w:r w:rsidRPr="006E7DA4">
        <w:rPr>
          <w:rFonts w:asciiTheme="majorHAnsi" w:hAnsiTheme="majorHAnsi"/>
          <w:b/>
          <w:bCs/>
          <w:color w:val="000000"/>
        </w:rPr>
        <w:t>bulk assignments</w:t>
      </w:r>
      <w:r w:rsidR="00F60CF1">
        <w:rPr>
          <w:rFonts w:asciiTheme="majorHAnsi" w:hAnsiTheme="majorHAnsi"/>
          <w:b/>
          <w:bCs/>
          <w:color w:val="000000"/>
        </w:rPr>
        <w:t xml:space="preserve"> </w:t>
      </w:r>
      <w:r w:rsidR="00F60CF1" w:rsidRPr="00F60CF1">
        <w:rPr>
          <w:rFonts w:asciiTheme="majorHAnsi" w:hAnsiTheme="majorHAnsi"/>
          <w:bCs/>
          <w:color w:val="000000"/>
        </w:rPr>
        <w:t>will NOT be acceptable</w:t>
      </w:r>
      <w:r>
        <w:rPr>
          <w:rFonts w:asciiTheme="majorHAnsi" w:hAnsiTheme="majorHAnsi"/>
          <w:bCs/>
          <w:color w:val="000000"/>
        </w:rPr>
        <w:t xml:space="preserve">. </w:t>
      </w:r>
      <w:r w:rsidR="000D15BB">
        <w:rPr>
          <w:rFonts w:asciiTheme="majorHAnsi" w:hAnsiTheme="majorHAnsi"/>
          <w:bCs/>
          <w:color w:val="000000"/>
        </w:rPr>
        <w:t xml:space="preserve">  </w:t>
      </w:r>
      <w:r w:rsidR="005F2A51" w:rsidRPr="005F2A51">
        <w:rPr>
          <w:rFonts w:asciiTheme="majorHAnsi" w:hAnsiTheme="majorHAnsi"/>
          <w:bCs/>
          <w:color w:val="000000"/>
        </w:rPr>
        <w:t>The only way to learn Java is to code in Java. The best Java programmers are the ones who</w:t>
      </w:r>
      <w:r w:rsidR="005F2A51">
        <w:rPr>
          <w:rFonts w:asciiTheme="majorHAnsi" w:hAnsiTheme="majorHAnsi"/>
          <w:bCs/>
          <w:color w:val="000000"/>
        </w:rPr>
        <w:t xml:space="preserve"> </w:t>
      </w:r>
      <w:r w:rsidR="005F2A51" w:rsidRPr="005F2A51">
        <w:rPr>
          <w:rFonts w:asciiTheme="majorHAnsi" w:hAnsiTheme="majorHAnsi"/>
          <w:bCs/>
          <w:color w:val="000000"/>
        </w:rPr>
        <w:t>have invested the time to learn the concepts and applied them to programming problems.</w:t>
      </w:r>
      <w:r w:rsidR="005F2A51">
        <w:rPr>
          <w:rFonts w:asciiTheme="majorHAnsi" w:hAnsiTheme="majorHAnsi"/>
          <w:bCs/>
          <w:color w:val="000000"/>
        </w:rPr>
        <w:t xml:space="preserve"> </w:t>
      </w:r>
      <w:r w:rsidR="005F2A51" w:rsidRPr="005F2A51">
        <w:rPr>
          <w:rFonts w:asciiTheme="majorHAnsi" w:hAnsiTheme="majorHAnsi"/>
          <w:bCs/>
          <w:color w:val="000000"/>
        </w:rPr>
        <w:t>Please do not expect to finish the assignments for this class the night before, or during th</w:t>
      </w:r>
      <w:r w:rsidR="005F2A51">
        <w:rPr>
          <w:rFonts w:asciiTheme="majorHAnsi" w:hAnsiTheme="majorHAnsi"/>
          <w:bCs/>
          <w:color w:val="000000"/>
        </w:rPr>
        <w:t xml:space="preserve">e </w:t>
      </w:r>
      <w:r w:rsidR="005F2A51" w:rsidRPr="005F2A51">
        <w:rPr>
          <w:rFonts w:asciiTheme="majorHAnsi" w:hAnsiTheme="majorHAnsi"/>
          <w:bCs/>
          <w:color w:val="000000"/>
        </w:rPr>
        <w:t>weekend they are due. The project assignments will take considerable effort. “A” grades on</w:t>
      </w:r>
      <w:r w:rsidR="005F2A51">
        <w:rPr>
          <w:rFonts w:asciiTheme="majorHAnsi" w:hAnsiTheme="majorHAnsi"/>
          <w:bCs/>
          <w:color w:val="000000"/>
        </w:rPr>
        <w:t xml:space="preserve"> </w:t>
      </w:r>
      <w:r w:rsidR="005F2A51" w:rsidRPr="005F2A51">
        <w:rPr>
          <w:rFonts w:asciiTheme="majorHAnsi" w:hAnsiTheme="majorHAnsi"/>
          <w:bCs/>
          <w:color w:val="000000"/>
        </w:rPr>
        <w:t>projects are reserved for code that properly fulfills all of the listed requirements in a</w:t>
      </w:r>
      <w:r w:rsidR="005F2A51">
        <w:rPr>
          <w:rFonts w:asciiTheme="majorHAnsi" w:hAnsiTheme="majorHAnsi"/>
          <w:bCs/>
          <w:color w:val="000000"/>
        </w:rPr>
        <w:t xml:space="preserve"> </w:t>
      </w:r>
      <w:r w:rsidR="005F2A51" w:rsidRPr="005F2A51">
        <w:rPr>
          <w:rFonts w:asciiTheme="majorHAnsi" w:hAnsiTheme="majorHAnsi"/>
          <w:bCs/>
          <w:color w:val="000000"/>
        </w:rPr>
        <w:t>computationally accurate and reasonably efficient manner, and is well organized and readable</w:t>
      </w:r>
      <w:r w:rsidR="003B5B50">
        <w:rPr>
          <w:rFonts w:asciiTheme="majorHAnsi" w:hAnsiTheme="majorHAnsi"/>
          <w:bCs/>
          <w:color w:val="000000"/>
        </w:rPr>
        <w:t xml:space="preserve"> </w:t>
      </w:r>
      <w:r w:rsidR="005F2A51" w:rsidRPr="005F2A51">
        <w:rPr>
          <w:rFonts w:asciiTheme="majorHAnsi" w:hAnsiTheme="majorHAnsi"/>
          <w:bCs/>
          <w:color w:val="000000"/>
        </w:rPr>
        <w:t>based on the basic design principles covered in class.</w:t>
      </w:r>
      <w:r w:rsidR="000D15BB">
        <w:rPr>
          <w:rFonts w:asciiTheme="majorHAnsi" w:hAnsiTheme="majorHAnsi"/>
          <w:bCs/>
          <w:color w:val="000000"/>
        </w:rPr>
        <w:t xml:space="preserve">  </w:t>
      </w:r>
      <w:r w:rsidR="00CB3FAD">
        <w:rPr>
          <w:rFonts w:asciiTheme="majorHAnsi" w:hAnsiTheme="majorHAnsi"/>
          <w:bCs/>
          <w:color w:val="000000"/>
        </w:rPr>
        <w:t>Also class participation is compulsory for that A grade as well.</w:t>
      </w:r>
    </w:p>
    <w:p w14:paraId="5AFA9E72" w14:textId="77777777"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B9D5A0C" w14:textId="77777777"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college catalog for definitions and regulations. The minimum penalty for cheating will be a zero for all parties involved on that exam, assignment, lab</w:t>
      </w:r>
      <w:r w:rsidR="00E7096D">
        <w:rPr>
          <w:rFonts w:asciiTheme="majorHAnsi" w:hAnsiTheme="majorHAnsi"/>
          <w:color w:val="000000"/>
        </w:rPr>
        <w:t>, project</w:t>
      </w:r>
      <w:r w:rsidRPr="0037720A">
        <w:rPr>
          <w:rFonts w:asciiTheme="majorHAnsi" w:hAnsiTheme="majorHAnsi"/>
          <w:color w:val="000000"/>
        </w:rPr>
        <w:t xml:space="preserve"> or quiz. </w:t>
      </w:r>
      <w:r w:rsidR="00E7096D">
        <w:rPr>
          <w:rFonts w:asciiTheme="majorHAnsi" w:hAnsiTheme="majorHAnsi"/>
          <w:color w:val="000000"/>
        </w:rPr>
        <w:t xml:space="preserve"> </w:t>
      </w:r>
    </w:p>
    <w:p w14:paraId="3E946802" w14:textId="77777777"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5E66F2E9"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w:t>
      </w:r>
      <w:r w:rsidRPr="00DA329D">
        <w:rPr>
          <w:rFonts w:asciiTheme="majorHAnsi" w:hAnsiTheme="majorHAnsi"/>
          <w:i/>
        </w:rPr>
        <w:t>considerat</w:t>
      </w:r>
      <w:r w:rsidRPr="0081550D">
        <w:rPr>
          <w:rFonts w:asciiTheme="majorHAnsi" w:hAnsiTheme="majorHAnsi"/>
          <w:i/>
        </w:rPr>
        <w:t>e</w:t>
      </w:r>
      <w:r w:rsidRPr="0037720A">
        <w:rPr>
          <w:rFonts w:asciiTheme="majorHAnsi" w:hAnsiTheme="majorHAnsi"/>
        </w:rPr>
        <w:t xml:space="preserve"> conduct by all persons is important to a favorable learning environment. </w:t>
      </w:r>
      <w:r w:rsidR="0081550D">
        <w:rPr>
          <w:rFonts w:asciiTheme="majorHAnsi" w:hAnsiTheme="majorHAnsi"/>
        </w:rPr>
        <w:t xml:space="preserve">Taking in class outside of interacting with classroom discussions is a disruption! </w:t>
      </w:r>
      <w:r w:rsidRPr="0037720A">
        <w:rPr>
          <w:rFonts w:asciiTheme="majorHAnsi" w:hAnsiTheme="majorHAnsi"/>
        </w:rPr>
        <w:t xml:space="preserve">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r w:rsidR="0081550D">
        <w:rPr>
          <w:rFonts w:asciiTheme="majorHAnsi" w:hAnsiTheme="majorHAnsi"/>
        </w:rPr>
        <w:t xml:space="preserve"> Point reductions can result from negative behavior and negative influences to others.</w:t>
      </w:r>
    </w:p>
    <w:p w14:paraId="2E81BAD9" w14:textId="77777777"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p>
    <w:p w14:paraId="41E9E761" w14:textId="77777777" w:rsidR="00B158E2" w:rsidRDefault="00B158E2" w:rsidP="007D048D">
      <w:pPr>
        <w:pStyle w:val="NormalWeb"/>
        <w:rPr>
          <w:rFonts w:asciiTheme="majorHAnsi" w:hAnsiTheme="majorHAnsi"/>
        </w:rPr>
      </w:pPr>
      <w:r w:rsidRPr="00B158E2">
        <w:rPr>
          <w:rFonts w:asciiTheme="majorHAnsi" w:hAnsiTheme="majorHAnsi"/>
          <w:u w:val="single"/>
        </w:rPr>
        <w:lastRenderedPageBreak/>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21" w:history="1">
        <w:r w:rsidR="00C475C3" w:rsidRPr="004F545E">
          <w:rPr>
            <w:rStyle w:val="Hyperlink"/>
            <w:rFonts w:asciiTheme="majorHAnsi" w:hAnsiTheme="majorHAnsi"/>
          </w:rPr>
          <w:t>disabilities@iit.edu</w:t>
        </w:r>
      </w:hyperlink>
      <w:r w:rsidR="00C475C3">
        <w:rPr>
          <w:rFonts w:asciiTheme="majorHAnsi" w:hAnsiTheme="majorHAnsi"/>
        </w:rPr>
        <w:t>.</w:t>
      </w:r>
    </w:p>
    <w:p w14:paraId="455E5831" w14:textId="77777777"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4F6A357A"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p>
    <w:p w14:paraId="389275D1" w14:textId="77777777"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B – 80 to </w:t>
      </w:r>
      <w:r w:rsidR="00882F4F" w:rsidRPr="00761AAE">
        <w:rPr>
          <w:rFonts w:asciiTheme="majorHAnsi" w:hAnsiTheme="majorHAnsi"/>
          <w:b/>
          <w:color w:val="000000" w:themeColor="text1"/>
        </w:rPr>
        <w:t>89.99</w:t>
      </w:r>
      <w:r w:rsidR="00882F4F">
        <w:rPr>
          <w:rFonts w:asciiTheme="majorHAnsi" w:hAnsiTheme="majorHAnsi"/>
        </w:rPr>
        <w:t>%</w:t>
      </w:r>
    </w:p>
    <w:p w14:paraId="65BEAD5D" w14:textId="77777777" w:rsidR="007D048D" w:rsidRPr="00761AAE" w:rsidRDefault="007D048D" w:rsidP="007D048D">
      <w:pPr>
        <w:pStyle w:val="NormalWeb"/>
        <w:spacing w:before="0" w:beforeAutospacing="0" w:after="0"/>
        <w:rPr>
          <w:rFonts w:asciiTheme="majorHAnsi" w:hAnsiTheme="majorHAnsi"/>
        </w:rPr>
      </w:pPr>
      <w:r w:rsidRPr="0037720A">
        <w:rPr>
          <w:rFonts w:asciiTheme="majorHAnsi" w:hAnsiTheme="majorHAnsi"/>
        </w:rPr>
        <w:t xml:space="preserve">C – 70 to </w:t>
      </w:r>
      <w:r w:rsidR="00882F4F" w:rsidRPr="00761AAE">
        <w:rPr>
          <w:rFonts w:asciiTheme="majorHAnsi" w:hAnsiTheme="majorHAnsi"/>
          <w:b/>
          <w:color w:val="000000" w:themeColor="text1"/>
        </w:rPr>
        <w:t>79.99</w:t>
      </w:r>
      <w:r w:rsidR="00882F4F" w:rsidRPr="00761AAE">
        <w:rPr>
          <w:rFonts w:asciiTheme="majorHAnsi" w:hAnsiTheme="majorHAnsi"/>
          <w:color w:val="000000" w:themeColor="text1"/>
        </w:rPr>
        <w:t>%</w:t>
      </w:r>
    </w:p>
    <w:p w14:paraId="5F0DABD7" w14:textId="77777777" w:rsidR="007D048D" w:rsidRPr="0037720A" w:rsidRDefault="00882F4F" w:rsidP="007D048D">
      <w:pPr>
        <w:pStyle w:val="NormalWeb"/>
        <w:spacing w:before="0" w:beforeAutospacing="0" w:after="0"/>
        <w:rPr>
          <w:rFonts w:asciiTheme="majorHAnsi" w:hAnsiTheme="majorHAnsi"/>
        </w:rPr>
      </w:pPr>
      <w:r>
        <w:rPr>
          <w:rFonts w:asciiTheme="majorHAnsi" w:hAnsiTheme="majorHAnsi"/>
        </w:rPr>
        <w:t xml:space="preserve">D – 60 to </w:t>
      </w:r>
      <w:r w:rsidRPr="00761AAE">
        <w:rPr>
          <w:rFonts w:asciiTheme="majorHAnsi" w:hAnsiTheme="majorHAnsi"/>
          <w:b/>
          <w:color w:val="000000" w:themeColor="text1"/>
        </w:rPr>
        <w:t>69.99</w:t>
      </w:r>
      <w:r>
        <w:rPr>
          <w:rFonts w:asciiTheme="majorHAnsi" w:hAnsiTheme="majorHAnsi"/>
        </w:rPr>
        <w:t>%</w:t>
      </w:r>
    </w:p>
    <w:p w14:paraId="2A8635E4" w14:textId="77777777" w:rsidR="007D048D" w:rsidRDefault="007D048D" w:rsidP="007D048D">
      <w:pPr>
        <w:pStyle w:val="NormalWeb"/>
        <w:spacing w:before="0" w:beforeAutospacing="0" w:after="0"/>
        <w:rPr>
          <w:rFonts w:asciiTheme="majorHAnsi" w:hAnsiTheme="majorHAnsi"/>
        </w:rPr>
      </w:pPr>
      <w:r w:rsidRPr="0037720A">
        <w:rPr>
          <w:rFonts w:asciiTheme="majorHAnsi" w:hAnsiTheme="majorHAnsi"/>
        </w:rPr>
        <w:t>F – 59</w:t>
      </w:r>
      <w:r w:rsidR="00F60CF1">
        <w:rPr>
          <w:rFonts w:asciiTheme="majorHAnsi" w:hAnsiTheme="majorHAnsi"/>
        </w:rPr>
        <w:t>.99%</w:t>
      </w:r>
      <w:r w:rsidRPr="0037720A">
        <w:rPr>
          <w:rFonts w:asciiTheme="majorHAnsi" w:hAnsiTheme="majorHAnsi"/>
        </w:rPr>
        <w:t xml:space="preserve"> </w:t>
      </w:r>
      <w:r w:rsidR="00F31275">
        <w:rPr>
          <w:rFonts w:asciiTheme="majorHAnsi" w:hAnsiTheme="majorHAnsi"/>
        </w:rPr>
        <w:t xml:space="preserve">and </w:t>
      </w:r>
      <w:r w:rsidRPr="0037720A">
        <w:rPr>
          <w:rFonts w:asciiTheme="majorHAnsi" w:hAnsiTheme="majorHAnsi"/>
        </w:rPr>
        <w:t>below</w:t>
      </w:r>
    </w:p>
    <w:p w14:paraId="79CE3D0C" w14:textId="77777777" w:rsidR="000D15BB" w:rsidRDefault="000D15BB" w:rsidP="007D048D">
      <w:pPr>
        <w:pStyle w:val="NormalWeb"/>
        <w:spacing w:before="0" w:beforeAutospacing="0" w:after="0"/>
        <w:rPr>
          <w:rFonts w:asciiTheme="majorHAnsi" w:hAnsiTheme="majorHAnsi"/>
        </w:rPr>
      </w:pPr>
    </w:p>
    <w:p w14:paraId="7808F1AA" w14:textId="77777777" w:rsidR="00F25B98" w:rsidRPr="000D15BB" w:rsidRDefault="000D15BB" w:rsidP="007D048D">
      <w:pPr>
        <w:pStyle w:val="NormalWeb"/>
        <w:spacing w:before="0" w:beforeAutospacing="0" w:after="0"/>
        <w:rPr>
          <w:rFonts w:asciiTheme="majorHAnsi" w:hAnsiTheme="majorHAnsi"/>
          <w:b/>
        </w:rPr>
      </w:pPr>
      <w:r w:rsidRPr="000D15BB">
        <w:rPr>
          <w:rFonts w:asciiTheme="majorHAnsi" w:hAnsiTheme="majorHAnsi"/>
          <w:b/>
        </w:rPr>
        <w:t>Grading Policy</w:t>
      </w:r>
    </w:p>
    <w:p w14:paraId="0A2BEDCA" w14:textId="77777777" w:rsidR="000D15BB" w:rsidRDefault="000D15BB" w:rsidP="007D048D">
      <w:pPr>
        <w:pStyle w:val="NormalWeb"/>
        <w:spacing w:before="0" w:beforeAutospacing="0" w:after="0"/>
        <w:rPr>
          <w:rFonts w:asciiTheme="majorHAnsi" w:hAnsiTheme="majorHAnsi"/>
        </w:rPr>
      </w:pPr>
    </w:p>
    <w:p w14:paraId="524E0891" w14:textId="77777777" w:rsidR="0081550D" w:rsidRPr="00E554C8" w:rsidRDefault="0081550D" w:rsidP="0081550D">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Visit the </w:t>
      </w:r>
      <w:r>
        <w:rPr>
          <w:rFonts w:asciiTheme="majorHAnsi" w:hAnsiTheme="majorHAnsi" w:cs="¿†˝øœ·”"/>
          <w:color w:val="000000"/>
          <w:sz w:val="25"/>
          <w:szCs w:val="23"/>
        </w:rPr>
        <w:t xml:space="preserve">various assignment </w:t>
      </w:r>
      <w:r w:rsidRPr="00E554C8">
        <w:rPr>
          <w:rFonts w:asciiTheme="majorHAnsi" w:hAnsiTheme="majorHAnsi" w:cs="¿†˝øœ·”"/>
          <w:color w:val="000000"/>
          <w:sz w:val="25"/>
          <w:szCs w:val="23"/>
        </w:rPr>
        <w:t>link</w:t>
      </w:r>
      <w:r>
        <w:rPr>
          <w:rFonts w:asciiTheme="majorHAnsi" w:hAnsiTheme="majorHAnsi" w:cs="¿†˝øœ·”"/>
          <w:color w:val="000000"/>
          <w:sz w:val="25"/>
          <w:szCs w:val="23"/>
        </w:rPr>
        <w:t>s</w:t>
      </w:r>
      <w:r w:rsidRPr="00E554C8">
        <w:rPr>
          <w:rFonts w:asciiTheme="majorHAnsi" w:hAnsiTheme="majorHAnsi" w:cs="¿†˝øœ·”"/>
          <w:color w:val="000000"/>
          <w:sz w:val="25"/>
          <w:szCs w:val="23"/>
        </w:rPr>
        <w:t xml:space="preserve"> in Blackboard for details about each assignment listed below. </w:t>
      </w:r>
    </w:p>
    <w:p w14:paraId="16AB86A2"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Be sure to pay close attention to deadlines. </w:t>
      </w:r>
      <w:r w:rsidR="006247B2">
        <w:rPr>
          <w:rFonts w:asciiTheme="majorHAnsi" w:hAnsiTheme="majorHAnsi" w:cs="¿†˝øœ·”"/>
          <w:color w:val="000000"/>
          <w:sz w:val="25"/>
          <w:szCs w:val="23"/>
        </w:rPr>
        <w:t>T</w:t>
      </w:r>
      <w:r w:rsidRPr="00E554C8">
        <w:rPr>
          <w:rFonts w:asciiTheme="majorHAnsi" w:hAnsiTheme="majorHAnsi" w:cs="¿†˝øœ·”"/>
          <w:color w:val="000000"/>
          <w:sz w:val="25"/>
          <w:szCs w:val="23"/>
        </w:rPr>
        <w:t>here</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will be no make up assignments or quizzes, or late work accepted without a serious and</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compelling reason and instructor approval. Points you receive for graded activities will be posted</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to the Blackboard Grade Book. Click on the My Grades link on the left navigation to view your</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points. The instructor or TA will update the online grades each time a grading session has been</w:t>
      </w:r>
      <w:r w:rsidR="0081550D">
        <w:rPr>
          <w:rFonts w:asciiTheme="majorHAnsi" w:hAnsiTheme="majorHAnsi" w:cs="¿†˝øœ·”"/>
          <w:color w:val="000000"/>
          <w:sz w:val="25"/>
          <w:szCs w:val="23"/>
        </w:rPr>
        <w:t xml:space="preserve"> </w:t>
      </w:r>
      <w:r w:rsidRPr="00E554C8">
        <w:rPr>
          <w:rFonts w:asciiTheme="majorHAnsi" w:hAnsiTheme="majorHAnsi" w:cs="¿†˝øœ·”"/>
          <w:color w:val="000000"/>
          <w:sz w:val="25"/>
          <w:szCs w:val="23"/>
        </w:rPr>
        <w:t>complete—typically 10 days following the completion of an activity. You will see a visual</w:t>
      </w:r>
    </w:p>
    <w:p w14:paraId="4D58B42A"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indication of new grades posted on your Blackboard home page under the link to this course.</w:t>
      </w:r>
    </w:p>
    <w:p w14:paraId="5F049BC1"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Final grades assigned for this course will be based on the percentage of total points earned and</w:t>
      </w:r>
    </w:p>
    <w:p w14:paraId="4ED8158D" w14:textId="77777777" w:rsidR="000D15BB" w:rsidRPr="00E554C8" w:rsidRDefault="000D15BB" w:rsidP="00E554C8">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are assigned as outlined above including other </w:t>
      </w:r>
      <w:r w:rsidR="00A25362" w:rsidRPr="00DA6BD2">
        <w:rPr>
          <w:rFonts w:asciiTheme="majorHAnsi" w:hAnsiTheme="majorHAnsi" w:cs="¿†˝øœ·”"/>
          <w:color w:val="000000"/>
          <w:sz w:val="25"/>
          <w:szCs w:val="23"/>
          <w:u w:val="single"/>
        </w:rPr>
        <w:t>soft skill</w:t>
      </w:r>
      <w:r w:rsidR="00E554C8" w:rsidRPr="00DA6BD2">
        <w:rPr>
          <w:rFonts w:asciiTheme="majorHAnsi" w:hAnsiTheme="majorHAnsi" w:cs="¿†˝øœ·”"/>
          <w:color w:val="000000"/>
          <w:sz w:val="25"/>
          <w:szCs w:val="23"/>
          <w:u w:val="single"/>
        </w:rPr>
        <w:t xml:space="preserve"> </w:t>
      </w:r>
      <w:r w:rsidRPr="00DA6BD2">
        <w:rPr>
          <w:rFonts w:asciiTheme="majorHAnsi" w:hAnsiTheme="majorHAnsi" w:cs="¿†˝øœ·”"/>
          <w:color w:val="000000"/>
          <w:sz w:val="25"/>
          <w:szCs w:val="23"/>
          <w:u w:val="single"/>
        </w:rPr>
        <w:t>participation</w:t>
      </w:r>
      <w:r w:rsidRPr="00E554C8">
        <w:rPr>
          <w:rFonts w:asciiTheme="majorHAnsi" w:hAnsiTheme="majorHAnsi" w:cs="¿†˝øœ·”"/>
          <w:color w:val="000000"/>
          <w:sz w:val="25"/>
          <w:szCs w:val="23"/>
        </w:rPr>
        <w:t xml:space="preserve">. </w:t>
      </w:r>
      <w:r w:rsidR="00E554C8" w:rsidRPr="00E554C8">
        <w:rPr>
          <w:rFonts w:asciiTheme="majorHAnsi" w:hAnsiTheme="majorHAnsi" w:cs="¿†˝øœ·”"/>
          <w:color w:val="000000"/>
          <w:sz w:val="25"/>
          <w:szCs w:val="23"/>
        </w:rPr>
        <w:t xml:space="preserve"> </w:t>
      </w:r>
      <w:r w:rsidRPr="00E554C8">
        <w:rPr>
          <w:rFonts w:asciiTheme="majorHAnsi" w:hAnsiTheme="majorHAnsi" w:cs="¿†˝øœ·”"/>
          <w:color w:val="000000"/>
          <w:sz w:val="25"/>
          <w:szCs w:val="23"/>
        </w:rPr>
        <w:t xml:space="preserve">See </w:t>
      </w:r>
      <w:hyperlink r:id="rId22" w:history="1">
        <w:r w:rsidRPr="00E554C8">
          <w:rPr>
            <w:rStyle w:val="Hyperlink"/>
            <w:rFonts w:asciiTheme="majorHAnsi" w:hAnsiTheme="majorHAnsi" w:cs="¿†˝øœ·”"/>
            <w:sz w:val="25"/>
            <w:szCs w:val="23"/>
          </w:rPr>
          <w:t>ITM Student Handbook</w:t>
        </w:r>
      </w:hyperlink>
      <w:r w:rsidR="00E554C8" w:rsidRPr="00E554C8">
        <w:rPr>
          <w:rFonts w:asciiTheme="majorHAnsi" w:hAnsiTheme="majorHAnsi" w:cs="¿†˝øœ·”"/>
          <w:color w:val="1155CD"/>
          <w:sz w:val="25"/>
          <w:szCs w:val="23"/>
        </w:rPr>
        <w:t xml:space="preserve"> </w:t>
      </w:r>
      <w:r w:rsidRPr="00E554C8">
        <w:rPr>
          <w:rFonts w:asciiTheme="majorHAnsi" w:hAnsiTheme="majorHAnsi" w:cs="¿†˝øœ·”"/>
          <w:color w:val="000000"/>
          <w:sz w:val="25"/>
          <w:szCs w:val="23"/>
        </w:rPr>
        <w:t>for grade percentage to letter grade table.</w:t>
      </w:r>
    </w:p>
    <w:p w14:paraId="1D347394" w14:textId="7C6CEEDD" w:rsidR="00E554C8" w:rsidRPr="00E554C8" w:rsidRDefault="0072540F"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 xml:space="preserve">The class has the following grade weight based on a </w:t>
      </w:r>
      <w:r w:rsidR="00C90D28">
        <w:rPr>
          <w:rFonts w:asciiTheme="majorHAnsi" w:hAnsiTheme="majorHAnsi"/>
          <w:szCs w:val="24"/>
        </w:rPr>
        <w:t xml:space="preserve">tentative </w:t>
      </w:r>
      <w:r>
        <w:rPr>
          <w:rFonts w:asciiTheme="majorHAnsi" w:hAnsiTheme="majorHAnsi"/>
          <w:szCs w:val="24"/>
        </w:rPr>
        <w:t>point scale</w:t>
      </w:r>
    </w:p>
    <w:p w14:paraId="0042C5FE"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Midterm- </w:t>
      </w:r>
      <w:r w:rsidRPr="00E554C8">
        <w:rPr>
          <w:rFonts w:asciiTheme="majorHAnsi" w:hAnsiTheme="majorHAnsi"/>
          <w:szCs w:val="24"/>
        </w:rPr>
        <w:tab/>
      </w:r>
      <w:r w:rsidRPr="00E554C8">
        <w:rPr>
          <w:rFonts w:asciiTheme="majorHAnsi" w:hAnsiTheme="majorHAnsi"/>
          <w:szCs w:val="24"/>
        </w:rPr>
        <w:tab/>
      </w:r>
      <w:r w:rsidR="00FD6EEB" w:rsidRPr="00E554C8">
        <w:rPr>
          <w:rFonts w:asciiTheme="majorHAnsi" w:hAnsiTheme="majorHAnsi"/>
          <w:szCs w:val="24"/>
        </w:rPr>
        <w:t xml:space="preserve"> </w:t>
      </w:r>
      <w:r w:rsidRPr="00E554C8">
        <w:rPr>
          <w:rFonts w:asciiTheme="majorHAnsi" w:hAnsiTheme="majorHAnsi"/>
          <w:szCs w:val="24"/>
        </w:rPr>
        <w:t>100 points</w:t>
      </w:r>
    </w:p>
    <w:p w14:paraId="1CB250DB"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w:t>
      </w:r>
      <w:r w:rsidR="00C6033A">
        <w:rPr>
          <w:rFonts w:asciiTheme="majorHAnsi" w:hAnsiTheme="majorHAnsi"/>
          <w:szCs w:val="24"/>
        </w:rPr>
        <w:t xml:space="preserve">exam-        </w:t>
      </w:r>
      <w:r w:rsidRPr="00E554C8">
        <w:rPr>
          <w:rFonts w:asciiTheme="majorHAnsi" w:hAnsiTheme="majorHAnsi"/>
          <w:szCs w:val="24"/>
        </w:rPr>
        <w:t>200 points</w:t>
      </w:r>
    </w:p>
    <w:p w14:paraId="7FD4A225"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Final project-    </w:t>
      </w:r>
      <w:r w:rsidR="00FD6EEB" w:rsidRPr="00E554C8">
        <w:rPr>
          <w:rFonts w:asciiTheme="majorHAnsi" w:hAnsiTheme="majorHAnsi"/>
          <w:szCs w:val="24"/>
        </w:rPr>
        <w:t xml:space="preserve"> </w:t>
      </w:r>
      <w:r w:rsidR="00136E5B" w:rsidRPr="00E554C8">
        <w:rPr>
          <w:rFonts w:asciiTheme="majorHAnsi" w:hAnsiTheme="majorHAnsi"/>
          <w:szCs w:val="24"/>
        </w:rPr>
        <w:t>2</w:t>
      </w:r>
      <w:r w:rsidRPr="00E554C8">
        <w:rPr>
          <w:rFonts w:asciiTheme="majorHAnsi" w:hAnsiTheme="majorHAnsi"/>
          <w:szCs w:val="24"/>
        </w:rPr>
        <w:t>00 points</w:t>
      </w:r>
    </w:p>
    <w:p w14:paraId="1B5D63B3" w14:textId="77777777" w:rsidR="0072540F" w:rsidRPr="00E554C8" w:rsidRDefault="0072540F"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Labs </w:t>
      </w:r>
      <w:r w:rsidR="00544E91">
        <w:rPr>
          <w:rFonts w:asciiTheme="majorHAnsi" w:hAnsiTheme="majorHAnsi"/>
          <w:szCs w:val="24"/>
        </w:rPr>
        <w:tab/>
      </w:r>
      <w:r w:rsidR="00544E91">
        <w:rPr>
          <w:rFonts w:asciiTheme="majorHAnsi" w:hAnsiTheme="majorHAnsi"/>
          <w:szCs w:val="24"/>
        </w:rPr>
        <w:tab/>
      </w:r>
      <w:r w:rsidR="00332BC4">
        <w:rPr>
          <w:rFonts w:asciiTheme="majorHAnsi" w:hAnsiTheme="majorHAnsi"/>
          <w:szCs w:val="24"/>
        </w:rPr>
        <w:t xml:space="preserve"> 4</w:t>
      </w:r>
      <w:r w:rsidR="00342DDF" w:rsidRPr="00E554C8">
        <w:rPr>
          <w:rFonts w:asciiTheme="majorHAnsi" w:hAnsiTheme="majorHAnsi"/>
          <w:szCs w:val="24"/>
        </w:rPr>
        <w:t>0</w:t>
      </w:r>
      <w:r w:rsidRPr="00E554C8">
        <w:rPr>
          <w:rFonts w:asciiTheme="majorHAnsi" w:hAnsiTheme="majorHAnsi"/>
          <w:szCs w:val="24"/>
        </w:rPr>
        <w:t>0 points</w:t>
      </w:r>
    </w:p>
    <w:p w14:paraId="68C6800C" w14:textId="4D8D18D1" w:rsidR="0072540F" w:rsidRPr="00E554C8" w:rsidRDefault="00FD6EEB" w:rsidP="009165E2">
      <w:pPr>
        <w:pStyle w:val="DefaultText"/>
        <w:tabs>
          <w:tab w:val="right" w:pos="1317"/>
          <w:tab w:val="left" w:pos="1512"/>
        </w:tabs>
        <w:spacing w:before="115"/>
        <w:rPr>
          <w:rFonts w:asciiTheme="majorHAnsi" w:hAnsiTheme="majorHAnsi"/>
          <w:szCs w:val="24"/>
        </w:rPr>
      </w:pPr>
      <w:r w:rsidRPr="00E554C8">
        <w:rPr>
          <w:rFonts w:asciiTheme="majorHAnsi" w:hAnsiTheme="majorHAnsi"/>
          <w:szCs w:val="24"/>
        </w:rPr>
        <w:t xml:space="preserve">Total points-   </w:t>
      </w:r>
      <w:r w:rsidR="004454AB">
        <w:rPr>
          <w:rFonts w:asciiTheme="majorHAnsi" w:hAnsiTheme="majorHAnsi"/>
          <w:szCs w:val="24"/>
        </w:rPr>
        <w:t xml:space="preserve">  </w:t>
      </w:r>
      <w:r w:rsidRPr="00E554C8">
        <w:rPr>
          <w:rFonts w:asciiTheme="majorHAnsi" w:hAnsiTheme="majorHAnsi"/>
          <w:szCs w:val="24"/>
        </w:rPr>
        <w:t xml:space="preserve"> </w:t>
      </w:r>
      <w:r w:rsidR="004454AB">
        <w:rPr>
          <w:rFonts w:asciiTheme="majorHAnsi" w:hAnsiTheme="majorHAnsi"/>
          <w:b/>
          <w:szCs w:val="24"/>
        </w:rPr>
        <w:t>9</w:t>
      </w:r>
      <w:r w:rsidR="007B6812" w:rsidRPr="00E554C8">
        <w:rPr>
          <w:rFonts w:asciiTheme="majorHAnsi" w:hAnsiTheme="majorHAnsi"/>
          <w:b/>
          <w:szCs w:val="24"/>
        </w:rPr>
        <w:t>0</w:t>
      </w:r>
      <w:r w:rsidR="0072540F" w:rsidRPr="00E554C8">
        <w:rPr>
          <w:rFonts w:asciiTheme="majorHAnsi" w:hAnsiTheme="majorHAnsi"/>
          <w:b/>
          <w:szCs w:val="24"/>
        </w:rPr>
        <w:t>0</w:t>
      </w:r>
      <w:r w:rsidR="0072540F" w:rsidRPr="00E554C8">
        <w:rPr>
          <w:rFonts w:asciiTheme="majorHAnsi" w:hAnsiTheme="majorHAnsi"/>
          <w:szCs w:val="24"/>
        </w:rPr>
        <w:t xml:space="preserve"> points</w:t>
      </w:r>
    </w:p>
    <w:p w14:paraId="61901E03" w14:textId="77777777" w:rsidR="0081550D" w:rsidRDefault="0081550D" w:rsidP="00A73CD3">
      <w:pPr>
        <w:pStyle w:val="NormalWeb"/>
        <w:spacing w:before="0" w:beforeAutospacing="0" w:after="0"/>
        <w:rPr>
          <w:rFonts w:asciiTheme="majorHAnsi" w:hAnsiTheme="majorHAnsi"/>
        </w:rPr>
      </w:pPr>
    </w:p>
    <w:p w14:paraId="70DC46B5" w14:textId="77777777" w:rsidR="00A73CD3" w:rsidRPr="00A73CD3" w:rsidRDefault="00A73CD3" w:rsidP="00A73CD3">
      <w:pPr>
        <w:pStyle w:val="NormalWeb"/>
        <w:spacing w:before="0" w:beforeAutospacing="0" w:after="0"/>
        <w:rPr>
          <w:rFonts w:asciiTheme="majorHAnsi" w:hAnsiTheme="majorHAnsi"/>
        </w:rPr>
      </w:pPr>
      <w:r w:rsidRPr="00A73CD3">
        <w:rPr>
          <w:rFonts w:asciiTheme="majorHAnsi" w:hAnsiTheme="majorHAnsi"/>
        </w:rPr>
        <w:t>Incomplete Grading Policy</w:t>
      </w:r>
    </w:p>
    <w:p w14:paraId="4D9183FE"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Under emergency/special circumstances, students may petition for an incomplete grade. An</w:t>
      </w:r>
    </w:p>
    <w:p w14:paraId="62817306"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will only be assigned based on department protocol including instructor approval. All</w:t>
      </w:r>
    </w:p>
    <w:p w14:paraId="1B269F86" w14:textId="77777777" w:rsidR="00E554C8"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course assignments must be completed the following term as noted in the IIT</w:t>
      </w:r>
      <w:r>
        <w:rPr>
          <w:rFonts w:asciiTheme="majorHAnsi" w:hAnsiTheme="majorHAnsi" w:cs="¿†˝øœ·”"/>
          <w:color w:val="000000"/>
          <w:sz w:val="24"/>
          <w:szCs w:val="24"/>
        </w:rPr>
        <w:t xml:space="preserve"> </w:t>
      </w:r>
      <w:r w:rsidRPr="00A73CD3">
        <w:rPr>
          <w:rFonts w:asciiTheme="majorHAnsi" w:hAnsiTheme="majorHAnsi" w:cs="¿†˝øœ·”"/>
          <w:color w:val="000000"/>
          <w:sz w:val="24"/>
          <w:szCs w:val="24"/>
        </w:rPr>
        <w:t>Academic Calendar.</w:t>
      </w:r>
    </w:p>
    <w:p w14:paraId="33C29233" w14:textId="77777777" w:rsidR="0081550D" w:rsidRDefault="0081550D" w:rsidP="00A73CD3">
      <w:pPr>
        <w:widowControl w:val="0"/>
        <w:autoSpaceDE w:val="0"/>
        <w:autoSpaceDN w:val="0"/>
        <w:adjustRightInd w:val="0"/>
        <w:spacing w:after="0" w:line="240" w:lineRule="auto"/>
        <w:rPr>
          <w:rFonts w:asciiTheme="majorHAnsi" w:hAnsiTheme="majorHAnsi" w:cs="¿†˝øœ·”"/>
          <w:color w:val="000000"/>
          <w:sz w:val="24"/>
          <w:szCs w:val="24"/>
        </w:rPr>
      </w:pPr>
    </w:p>
    <w:p w14:paraId="4A6F830C" w14:textId="77777777" w:rsidR="00E554C8" w:rsidRPr="000D15BB" w:rsidRDefault="00E554C8" w:rsidP="00E554C8">
      <w:pPr>
        <w:pStyle w:val="NormalWeb"/>
        <w:spacing w:before="0" w:beforeAutospacing="0" w:after="0"/>
        <w:rPr>
          <w:rFonts w:asciiTheme="majorHAnsi" w:hAnsiTheme="majorHAnsi"/>
          <w:b/>
        </w:rPr>
      </w:pPr>
      <w:r>
        <w:rPr>
          <w:rFonts w:asciiTheme="majorHAnsi" w:hAnsiTheme="majorHAnsi"/>
          <w:b/>
        </w:rPr>
        <w:t xml:space="preserve">Academic Dishonesty </w:t>
      </w:r>
    </w:p>
    <w:p w14:paraId="33033901"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 xml:space="preserve">Academic Dishonesty is not acceptable and will not be tolerated in ITMD 411. </w:t>
      </w:r>
      <w:r w:rsidR="0081550D">
        <w:rPr>
          <w:sz w:val="24"/>
          <w:szCs w:val="24"/>
        </w:rPr>
        <w:t>Any assignment</w:t>
      </w:r>
      <w:r w:rsidRPr="00E554C8">
        <w:rPr>
          <w:sz w:val="24"/>
          <w:szCs w:val="24"/>
        </w:rPr>
        <w:t xml:space="preserve"> found to be</w:t>
      </w:r>
    </w:p>
    <w:p w14:paraId="1DAEA672"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 xml:space="preserve">Plagiarized and found to be copied will result in a </w:t>
      </w:r>
      <w:r w:rsidRPr="00544E91">
        <w:rPr>
          <w:b/>
          <w:sz w:val="24"/>
          <w:szCs w:val="24"/>
          <w:u w:val="single"/>
        </w:rPr>
        <w:t>zero</w:t>
      </w:r>
      <w:r w:rsidRPr="00E554C8">
        <w:rPr>
          <w:sz w:val="24"/>
          <w:szCs w:val="24"/>
        </w:rPr>
        <w:t xml:space="preserve"> grade</w:t>
      </w:r>
      <w:r w:rsidR="0081550D">
        <w:rPr>
          <w:sz w:val="24"/>
          <w:szCs w:val="24"/>
        </w:rPr>
        <w:t xml:space="preserve"> to all parties involved.</w:t>
      </w:r>
      <w:r w:rsidRPr="00E554C8">
        <w:rPr>
          <w:sz w:val="24"/>
          <w:szCs w:val="24"/>
        </w:rPr>
        <w:t xml:space="preserve"> Please read the ITM</w:t>
      </w:r>
    </w:p>
    <w:p w14:paraId="5034170A" w14:textId="77777777" w:rsidR="0081550D" w:rsidRPr="00C10ADB" w:rsidRDefault="00E554C8" w:rsidP="0081550D">
      <w:pPr>
        <w:rPr>
          <w:sz w:val="24"/>
          <w:szCs w:val="24"/>
        </w:rPr>
      </w:pPr>
      <w:r w:rsidRPr="00E554C8">
        <w:rPr>
          <w:sz w:val="24"/>
          <w:szCs w:val="24"/>
        </w:rPr>
        <w:lastRenderedPageBreak/>
        <w:t>Student Handbook to review the department's policies on plagiarism and identical or substantively identical work.</w:t>
      </w:r>
      <w:r w:rsidR="0081550D">
        <w:rPr>
          <w:sz w:val="24"/>
          <w:szCs w:val="24"/>
        </w:rPr>
        <w:t xml:space="preserve"> </w:t>
      </w:r>
      <w:r w:rsidR="0081550D" w:rsidRPr="00C10ADB">
        <w:rPr>
          <w:sz w:val="24"/>
          <w:szCs w:val="24"/>
        </w:rPr>
        <w:t xml:space="preserve">NO "GROUP" WORK </w:t>
      </w:r>
      <w:r w:rsidR="0081550D">
        <w:rPr>
          <w:sz w:val="24"/>
          <w:szCs w:val="24"/>
        </w:rPr>
        <w:t xml:space="preserve">IS </w:t>
      </w:r>
      <w:r w:rsidR="0081550D" w:rsidRPr="00C10ADB">
        <w:rPr>
          <w:sz w:val="24"/>
          <w:szCs w:val="24"/>
        </w:rPr>
        <w:t xml:space="preserve">TO BE </w:t>
      </w:r>
      <w:r w:rsidR="0081550D">
        <w:rPr>
          <w:sz w:val="24"/>
          <w:szCs w:val="24"/>
        </w:rPr>
        <w:t xml:space="preserve">CONDONED OR </w:t>
      </w:r>
      <w:r w:rsidR="0081550D" w:rsidRPr="00C10ADB">
        <w:rPr>
          <w:sz w:val="24"/>
          <w:szCs w:val="24"/>
        </w:rPr>
        <w:t xml:space="preserve">SUBMITTED </w:t>
      </w:r>
      <w:r w:rsidR="0081550D" w:rsidRPr="00C90D28">
        <w:rPr>
          <w:sz w:val="24"/>
          <w:szCs w:val="24"/>
          <w:u w:val="single"/>
        </w:rPr>
        <w:t>UNLESS</w:t>
      </w:r>
      <w:r w:rsidR="0081550D" w:rsidRPr="00C10ADB">
        <w:rPr>
          <w:sz w:val="24"/>
          <w:szCs w:val="24"/>
        </w:rPr>
        <w:t xml:space="preserve"> ASKED</w:t>
      </w:r>
      <w:r w:rsidR="0081550D">
        <w:rPr>
          <w:sz w:val="24"/>
          <w:szCs w:val="24"/>
        </w:rPr>
        <w:t xml:space="preserve"> FOR</w:t>
      </w:r>
      <w:r w:rsidR="0081550D" w:rsidRPr="00C10ADB">
        <w:rPr>
          <w:sz w:val="24"/>
          <w:szCs w:val="24"/>
        </w:rPr>
        <w:t xml:space="preserve">- THIS COLLABORATION IS CONSIDERED </w:t>
      </w:r>
      <w:r w:rsidR="0081550D">
        <w:rPr>
          <w:sz w:val="24"/>
          <w:szCs w:val="24"/>
        </w:rPr>
        <w:t>PLAGIARISTIC!</w:t>
      </w:r>
      <w:r w:rsidR="0081550D" w:rsidRPr="00C10ADB">
        <w:rPr>
          <w:sz w:val="24"/>
          <w:szCs w:val="24"/>
        </w:rPr>
        <w:t xml:space="preserve"> </w:t>
      </w:r>
    </w:p>
    <w:p w14:paraId="7964BA3D" w14:textId="469B090E" w:rsidR="000901B1" w:rsidRPr="00761AAE" w:rsidRDefault="004A23F8" w:rsidP="00F31275">
      <w:pPr>
        <w:rPr>
          <w:color w:val="000000" w:themeColor="text1"/>
          <w:sz w:val="24"/>
          <w:szCs w:val="24"/>
        </w:rPr>
      </w:pPr>
      <w:r w:rsidRPr="00761AAE">
        <w:rPr>
          <w:color w:val="000000" w:themeColor="text1"/>
          <w:sz w:val="24"/>
          <w:szCs w:val="24"/>
        </w:rPr>
        <w:t>Grading for l</w:t>
      </w:r>
      <w:r w:rsidR="00F31275" w:rsidRPr="00761AAE">
        <w:rPr>
          <w:color w:val="000000" w:themeColor="text1"/>
          <w:sz w:val="24"/>
          <w:szCs w:val="24"/>
        </w:rPr>
        <w:t xml:space="preserve">ab </w:t>
      </w:r>
      <w:r w:rsidR="00761AAE">
        <w:rPr>
          <w:color w:val="000000" w:themeColor="text1"/>
          <w:sz w:val="24"/>
          <w:szCs w:val="24"/>
        </w:rPr>
        <w:t>assignments</w:t>
      </w:r>
      <w:r w:rsidR="00F31275" w:rsidRPr="00761AAE">
        <w:rPr>
          <w:color w:val="000000" w:themeColor="text1"/>
          <w:sz w:val="24"/>
          <w:szCs w:val="24"/>
        </w:rPr>
        <w:t xml:space="preserve"> will be based on the </w:t>
      </w:r>
      <w:r w:rsidRPr="00761AAE">
        <w:rPr>
          <w:color w:val="000000" w:themeColor="text1"/>
          <w:sz w:val="24"/>
          <w:szCs w:val="24"/>
        </w:rPr>
        <w:t xml:space="preserve">following criteria and </w:t>
      </w:r>
      <w:r w:rsidR="00C773E7" w:rsidRPr="00761AAE">
        <w:rPr>
          <w:color w:val="000000" w:themeColor="text1"/>
          <w:sz w:val="24"/>
          <w:szCs w:val="24"/>
        </w:rPr>
        <w:t xml:space="preserve">point </w:t>
      </w:r>
      <w:r w:rsidR="00F31275" w:rsidRPr="00761AAE">
        <w:rPr>
          <w:color w:val="000000" w:themeColor="text1"/>
          <w:sz w:val="24"/>
          <w:szCs w:val="24"/>
        </w:rPr>
        <w:t xml:space="preserve">allocations:     </w:t>
      </w:r>
    </w:p>
    <w:p w14:paraId="2849ADAC" w14:textId="77777777" w:rsidR="00F31275" w:rsidRPr="00F7112B" w:rsidRDefault="00F31275" w:rsidP="00F31275">
      <w:pPr>
        <w:rPr>
          <w:sz w:val="24"/>
          <w:szCs w:val="24"/>
        </w:rPr>
      </w:pPr>
      <w:r w:rsidRPr="00882F4F">
        <w:rPr>
          <w:b/>
          <w:sz w:val="24"/>
          <w:szCs w:val="24"/>
        </w:rPr>
        <w:t>Program correctness</w:t>
      </w:r>
      <w:r w:rsidRPr="00F7112B">
        <w:rPr>
          <w:sz w:val="24"/>
          <w:szCs w:val="24"/>
        </w:rPr>
        <w:t xml:space="preserve">: </w:t>
      </w:r>
      <w:r w:rsidR="0081550D">
        <w:rPr>
          <w:sz w:val="24"/>
          <w:szCs w:val="24"/>
        </w:rPr>
        <w:t>6</w:t>
      </w:r>
      <w:r w:rsidRPr="00F7112B">
        <w:rPr>
          <w:sz w:val="24"/>
          <w:szCs w:val="24"/>
        </w:rPr>
        <w:t xml:space="preserve">0 points                                                                                                                                                        (Your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2D986E89" w14:textId="77777777" w:rsidR="00D67EEA" w:rsidRPr="00F7112B" w:rsidRDefault="00D67EEA" w:rsidP="00F31275">
      <w:pPr>
        <w:rPr>
          <w:sz w:val="24"/>
          <w:szCs w:val="24"/>
        </w:rPr>
      </w:pPr>
      <w:r w:rsidRPr="00882F4F">
        <w:rPr>
          <w:b/>
          <w:sz w:val="24"/>
          <w:szCs w:val="24"/>
        </w:rPr>
        <w:t>Design Approach and Documentation</w:t>
      </w:r>
      <w:r w:rsidRPr="00F7112B">
        <w:rPr>
          <w:sz w:val="24"/>
          <w:szCs w:val="24"/>
        </w:rPr>
        <w:t xml:space="preserve">: </w:t>
      </w:r>
      <w:r w:rsidR="0081550D">
        <w:rPr>
          <w:sz w:val="24"/>
          <w:szCs w:val="24"/>
        </w:rPr>
        <w:t>30</w:t>
      </w:r>
      <w:r w:rsidRPr="00F7112B">
        <w:rPr>
          <w:sz w:val="24"/>
          <w:szCs w:val="24"/>
        </w:rPr>
        <w:t xml:space="preserve"> points                                                                                            </w:t>
      </w:r>
      <w:r w:rsidR="00BE3EBB">
        <w:rPr>
          <w:sz w:val="24"/>
          <w:szCs w:val="24"/>
        </w:rPr>
        <w:t xml:space="preserve">                               </w:t>
      </w:r>
      <w:r w:rsidRPr="00F7112B">
        <w:rPr>
          <w:sz w:val="24"/>
          <w:szCs w:val="24"/>
        </w:rPr>
        <w:t xml:space="preserve">Program </w:t>
      </w:r>
      <w:r w:rsidRPr="00544E91">
        <w:rPr>
          <w:sz w:val="24"/>
          <w:szCs w:val="24"/>
          <w:u w:val="single"/>
        </w:rPr>
        <w:t>must</w:t>
      </w:r>
      <w:r w:rsidRPr="00F7112B">
        <w:rPr>
          <w:sz w:val="24"/>
          <w:szCs w:val="24"/>
        </w:rPr>
        <w:t xml:space="preserve"> follow standard programming style. Please examine programming styles from class demo’s, textbooks, proper usage of blocks and indentations, proper documentation, meaningful variable names</w:t>
      </w:r>
      <w:r w:rsidR="003F5BD3" w:rsidRPr="00F7112B">
        <w:rPr>
          <w:sz w:val="24"/>
          <w:szCs w:val="24"/>
        </w:rPr>
        <w:t>,</w:t>
      </w:r>
      <w:r w:rsidRPr="00F7112B">
        <w:rPr>
          <w:sz w:val="24"/>
          <w:szCs w:val="24"/>
        </w:rPr>
        <w:t xml:space="preserve"> </w:t>
      </w:r>
      <w:r w:rsidRPr="00D8177A">
        <w:rPr>
          <w:sz w:val="24"/>
          <w:szCs w:val="24"/>
          <w:u w:val="single"/>
        </w:rPr>
        <w:t>comment statements</w:t>
      </w:r>
      <w:r w:rsidRPr="00F7112B">
        <w:rPr>
          <w:sz w:val="24"/>
          <w:szCs w:val="24"/>
        </w:rPr>
        <w:t xml:space="preserve">, </w:t>
      </w:r>
      <w:r w:rsidRPr="00D8177A">
        <w:rPr>
          <w:sz w:val="24"/>
          <w:szCs w:val="24"/>
          <w:u w:val="single"/>
        </w:rPr>
        <w:t>algorithm development</w:t>
      </w:r>
      <w:r w:rsidRPr="00F7112B">
        <w:rPr>
          <w:sz w:val="24"/>
          <w:szCs w:val="24"/>
        </w:rPr>
        <w:t xml:space="preserve">, and </w:t>
      </w:r>
      <w:r w:rsidRPr="00D8177A">
        <w:rPr>
          <w:sz w:val="24"/>
          <w:szCs w:val="24"/>
          <w:u w:val="single"/>
        </w:rPr>
        <w:t>programming logic</w:t>
      </w:r>
      <w:r w:rsidRPr="00F7112B">
        <w:rPr>
          <w:sz w:val="24"/>
          <w:szCs w:val="24"/>
        </w:rPr>
        <w:t xml:space="preserve"> used/approach to resolve assigned problem</w:t>
      </w:r>
      <w:r w:rsidR="009534AF">
        <w:rPr>
          <w:sz w:val="24"/>
          <w:szCs w:val="24"/>
        </w:rPr>
        <w:t xml:space="preserve">.  </w:t>
      </w:r>
      <w:r w:rsidR="009534AF" w:rsidRPr="009534AF">
        <w:rPr>
          <w:b/>
          <w:sz w:val="24"/>
          <w:szCs w:val="24"/>
        </w:rPr>
        <w:t xml:space="preserve">Label each lab 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sidR="009534AF" w:rsidRPr="009534AF">
        <w:rPr>
          <w:b/>
          <w:sz w:val="24"/>
          <w:szCs w:val="24"/>
        </w:rPr>
        <w:t>lab number!!!</w:t>
      </w:r>
      <w:r w:rsidR="00906573">
        <w:rPr>
          <w:b/>
          <w:sz w:val="24"/>
          <w:szCs w:val="24"/>
        </w:rPr>
        <w:t xml:space="preserve"> </w:t>
      </w:r>
      <w:r w:rsidR="008655F3">
        <w:rPr>
          <w:b/>
          <w:sz w:val="24"/>
          <w:szCs w:val="24"/>
        </w:rPr>
        <w:t>(</w:t>
      </w:r>
      <w:r w:rsidR="00906573">
        <w:rPr>
          <w:b/>
          <w:sz w:val="24"/>
          <w:szCs w:val="24"/>
        </w:rPr>
        <w:t xml:space="preserve">Each lab must have </w:t>
      </w:r>
      <w:r w:rsidR="00906573" w:rsidRPr="00103031">
        <w:rPr>
          <w:b/>
          <w:sz w:val="24"/>
          <w:szCs w:val="24"/>
          <w:u w:val="single"/>
        </w:rPr>
        <w:t>adequate</w:t>
      </w:r>
      <w:r w:rsidR="00906573">
        <w:rPr>
          <w:b/>
          <w:sz w:val="24"/>
          <w:szCs w:val="24"/>
        </w:rPr>
        <w:t xml:space="preserve"> snapshots of output for full credit as well.</w:t>
      </w:r>
      <w:r w:rsidRPr="009534AF">
        <w:rPr>
          <w:sz w:val="24"/>
          <w:szCs w:val="24"/>
        </w:rPr>
        <w:t>)</w:t>
      </w:r>
    </w:p>
    <w:p w14:paraId="4BD54972" w14:textId="77777777" w:rsidR="00D1551A" w:rsidRDefault="00D67EEA" w:rsidP="009534AF">
      <w:r w:rsidRPr="00882F4F">
        <w:rPr>
          <w:b/>
          <w:sz w:val="24"/>
          <w:szCs w:val="24"/>
        </w:rPr>
        <w:t>Program enrichments</w:t>
      </w:r>
      <w:r w:rsidRPr="00F7112B">
        <w:rPr>
          <w:sz w:val="24"/>
          <w:szCs w:val="24"/>
        </w:rPr>
        <w:t xml:space="preserve">: </w:t>
      </w:r>
      <w:r w:rsidR="0081550D">
        <w:rPr>
          <w:sz w:val="24"/>
          <w:szCs w:val="24"/>
        </w:rPr>
        <w:t>10</w:t>
      </w:r>
      <w:r w:rsidRPr="00F7112B">
        <w:rPr>
          <w:sz w:val="24"/>
          <w:szCs w:val="24"/>
        </w:rPr>
        <w:t xml:space="preserve"> points                                                                                                                          </w:t>
      </w:r>
      <w:r w:rsidR="00EE1BEE">
        <w:rPr>
          <w:sz w:val="24"/>
          <w:szCs w:val="24"/>
        </w:rPr>
        <w:t xml:space="preserve">                               </w:t>
      </w:r>
      <w:r w:rsidRPr="00F7112B">
        <w:rPr>
          <w:sz w:val="24"/>
          <w:szCs w:val="24"/>
        </w:rPr>
        <w:t xml:space="preserve">Error proof program, extra features included, OOP methodology consideration, reliability and </w:t>
      </w:r>
      <w:r w:rsidRPr="00CF4188">
        <w:rPr>
          <w:sz w:val="24"/>
          <w:szCs w:val="24"/>
          <w:u w:val="single"/>
        </w:rPr>
        <w:t>ease</w:t>
      </w:r>
      <w:r w:rsidRPr="00F7112B">
        <w:rPr>
          <w:sz w:val="24"/>
          <w:szCs w:val="24"/>
        </w:rPr>
        <w:t xml:space="preserve"> of maintenance-above and beyond</w:t>
      </w:r>
      <w:r w:rsidR="00EE1BEE">
        <w:rPr>
          <w:sz w:val="24"/>
          <w:szCs w:val="24"/>
        </w:rPr>
        <w:t>.</w:t>
      </w:r>
      <w:r w:rsidR="00D1551A">
        <w:tab/>
      </w:r>
    </w:p>
    <w:p w14:paraId="506F85C9" w14:textId="77777777" w:rsidR="00E554C8" w:rsidRDefault="00E554C8" w:rsidP="00E554C8">
      <w:pPr>
        <w:pStyle w:val="NormalWeb"/>
        <w:spacing w:before="0" w:beforeAutospacing="0" w:after="0"/>
        <w:rPr>
          <w:rFonts w:asciiTheme="majorHAnsi" w:hAnsiTheme="majorHAnsi"/>
          <w:b/>
        </w:rPr>
      </w:pPr>
      <w:r>
        <w:rPr>
          <w:rFonts w:asciiTheme="majorHAnsi" w:hAnsiTheme="majorHAnsi"/>
          <w:b/>
        </w:rPr>
        <w:t>Technology Requirements</w:t>
      </w:r>
    </w:p>
    <w:p w14:paraId="616C5505"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A Windows, Mac or Linux computer, preferably with a Core 2 Duo or better processor,</w:t>
      </w:r>
    </w:p>
    <w:p w14:paraId="14069B54" w14:textId="3E80444A"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xml:space="preserve">and 2 or more Gigabytes of ram. </w:t>
      </w:r>
      <w:r w:rsidR="00A25362">
        <w:rPr>
          <w:sz w:val="24"/>
          <w:szCs w:val="24"/>
        </w:rPr>
        <w:t xml:space="preserve">The </w:t>
      </w:r>
      <w:r w:rsidR="00A25362" w:rsidRPr="00931A80">
        <w:rPr>
          <w:sz w:val="24"/>
          <w:szCs w:val="24"/>
        </w:rPr>
        <w:t xml:space="preserve">Eclipse </w:t>
      </w:r>
      <w:r w:rsidR="000E27A7">
        <w:rPr>
          <w:sz w:val="24"/>
          <w:szCs w:val="24"/>
        </w:rPr>
        <w:t>v</w:t>
      </w:r>
      <w:r w:rsidR="00A25362" w:rsidRPr="00931A80">
        <w:rPr>
          <w:sz w:val="24"/>
          <w:szCs w:val="24"/>
        </w:rPr>
        <w:t>4.</w:t>
      </w:r>
      <w:r w:rsidR="00A86665">
        <w:rPr>
          <w:sz w:val="24"/>
          <w:szCs w:val="24"/>
        </w:rPr>
        <w:t>6</w:t>
      </w:r>
      <w:r w:rsidR="00A25362" w:rsidRPr="00931A80">
        <w:rPr>
          <w:sz w:val="24"/>
          <w:szCs w:val="24"/>
        </w:rPr>
        <w:t xml:space="preserve"> Integrated Development Environment</w:t>
      </w:r>
    </w:p>
    <w:p w14:paraId="5C819851"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for Java and the Java Development Kit (both are free software).</w:t>
      </w:r>
    </w:p>
    <w:p w14:paraId="72BD3B1B"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Internet Connection (DSL, LAN, or cable connection desirable)</w:t>
      </w:r>
    </w:p>
    <w:p w14:paraId="60917949" w14:textId="77777777" w:rsidR="00E554C8" w:rsidRDefault="00E554C8" w:rsidP="00E554C8">
      <w:pPr>
        <w:rPr>
          <w:sz w:val="24"/>
          <w:szCs w:val="24"/>
        </w:rPr>
      </w:pPr>
      <w:r w:rsidRPr="00931A80">
        <w:rPr>
          <w:sz w:val="24"/>
          <w:szCs w:val="24"/>
        </w:rPr>
        <w:t>● Access to IIT Online System (blackboard.iit.edu)</w:t>
      </w:r>
    </w:p>
    <w:p w14:paraId="47E6D6BC" w14:textId="77777777"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t>Blackboard</w:t>
      </w:r>
      <w:r w:rsidR="00DA1B8A" w:rsidRPr="00F7112B">
        <w:rPr>
          <w:rFonts w:asciiTheme="majorHAnsi" w:hAnsiTheme="majorHAnsi"/>
          <w:b/>
          <w:bCs/>
          <w:color w:val="000000"/>
        </w:rPr>
        <w:t xml:space="preserve"> – The IIT Online Classroom</w:t>
      </w:r>
    </w:p>
    <w:p w14:paraId="7DC8D5BE" w14:textId="77777777" w:rsidR="00DC3C36" w:rsidRDefault="0030167F" w:rsidP="00DC3C36">
      <w:pPr>
        <w:rPr>
          <w:sz w:val="24"/>
          <w:szCs w:val="24"/>
        </w:rPr>
      </w:pPr>
      <w:r w:rsidRPr="00F7112B">
        <w:rPr>
          <w:sz w:val="24"/>
          <w:szCs w:val="24"/>
        </w:rPr>
        <w:t>We will use IIT's Blackboard system (</w:t>
      </w:r>
      <w:hyperlink r:id="rId23"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1CBCC5FF" w14:textId="77777777" w:rsidR="00987D1F" w:rsidRDefault="00987D1F" w:rsidP="00DC3C36">
      <w:pPr>
        <w:rPr>
          <w:rFonts w:asciiTheme="majorHAnsi" w:hAnsiTheme="majorHAnsi"/>
          <w:b/>
          <w:bCs/>
        </w:rPr>
      </w:pPr>
    </w:p>
    <w:p w14:paraId="3EBE851E" w14:textId="77777777" w:rsidR="00022D5B" w:rsidRDefault="00022D5B" w:rsidP="00DC3C36">
      <w:pPr>
        <w:rPr>
          <w:rFonts w:asciiTheme="majorHAnsi" w:hAnsiTheme="majorHAnsi"/>
          <w:b/>
          <w:bCs/>
        </w:rPr>
      </w:pPr>
    </w:p>
    <w:p w14:paraId="2E05A458" w14:textId="77777777" w:rsidR="00022D5B" w:rsidRDefault="00022D5B" w:rsidP="00DC3C36">
      <w:pPr>
        <w:rPr>
          <w:rFonts w:asciiTheme="majorHAnsi" w:hAnsiTheme="majorHAnsi"/>
          <w:b/>
          <w:bCs/>
        </w:rPr>
      </w:pPr>
    </w:p>
    <w:p w14:paraId="297E92A5" w14:textId="77777777" w:rsidR="00022D5B" w:rsidRDefault="00022D5B" w:rsidP="00DC3C36">
      <w:pPr>
        <w:rPr>
          <w:rFonts w:asciiTheme="majorHAnsi" w:hAnsiTheme="majorHAnsi"/>
          <w:b/>
          <w:bCs/>
        </w:rPr>
      </w:pPr>
    </w:p>
    <w:p w14:paraId="77CC9323" w14:textId="77777777" w:rsidR="00022D5B" w:rsidRDefault="00022D5B" w:rsidP="00DC3C36">
      <w:pPr>
        <w:rPr>
          <w:rFonts w:asciiTheme="majorHAnsi" w:hAnsiTheme="majorHAnsi"/>
          <w:b/>
          <w:bCs/>
        </w:rPr>
      </w:pPr>
    </w:p>
    <w:p w14:paraId="7E35A5B0" w14:textId="77777777" w:rsidR="00022D5B" w:rsidRDefault="00022D5B" w:rsidP="00DC3C36">
      <w:pPr>
        <w:rPr>
          <w:rFonts w:asciiTheme="majorHAnsi" w:hAnsiTheme="majorHAnsi"/>
          <w:b/>
          <w:bCs/>
        </w:rPr>
      </w:pPr>
    </w:p>
    <w:p w14:paraId="110497BD" w14:textId="77777777" w:rsidR="00295D45" w:rsidRDefault="00EE1BEE" w:rsidP="00EE1BEE">
      <w:pPr>
        <w:ind w:left="2880" w:firstLine="720"/>
        <w:rPr>
          <w:rFonts w:asciiTheme="majorHAnsi" w:hAnsiTheme="majorHAnsi"/>
          <w:b/>
          <w:bCs/>
        </w:rPr>
      </w:pPr>
      <w:r>
        <w:rPr>
          <w:rFonts w:asciiTheme="majorHAnsi" w:hAnsiTheme="majorHAnsi"/>
          <w:b/>
          <w:bCs/>
        </w:rPr>
        <w:lastRenderedPageBreak/>
        <w:t>Tentative Schedule of Topical Coverages</w:t>
      </w:r>
    </w:p>
    <w:tbl>
      <w:tblPr>
        <w:tblW w:w="7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6704"/>
      </w:tblGrid>
      <w:tr w:rsidR="0057544F" w:rsidRPr="009534AF" w14:paraId="6F2A60CB" w14:textId="77777777" w:rsidTr="006B5B15">
        <w:trPr>
          <w:trHeight w:val="375"/>
          <w:jc w:val="center"/>
        </w:trPr>
        <w:tc>
          <w:tcPr>
            <w:tcW w:w="984" w:type="dxa"/>
            <w:shd w:val="clear" w:color="auto" w:fill="EEECE1"/>
          </w:tcPr>
          <w:p w14:paraId="191F91F0" w14:textId="77777777" w:rsidR="0057544F" w:rsidRPr="009534AF" w:rsidRDefault="0057544F" w:rsidP="00F211E8">
            <w:pPr>
              <w:spacing w:before="60" w:after="60"/>
              <w:jc w:val="center"/>
              <w:rPr>
                <w:rFonts w:asciiTheme="majorHAnsi" w:hAnsiTheme="majorHAnsi"/>
                <w:b/>
                <w:sz w:val="20"/>
                <w:szCs w:val="20"/>
              </w:rPr>
            </w:pPr>
            <w:r>
              <w:rPr>
                <w:rFonts w:asciiTheme="majorHAnsi" w:hAnsiTheme="majorHAnsi"/>
                <w:b/>
                <w:sz w:val="20"/>
                <w:szCs w:val="20"/>
              </w:rPr>
              <w:t>Week</w:t>
            </w:r>
          </w:p>
        </w:tc>
        <w:tc>
          <w:tcPr>
            <w:tcW w:w="6704" w:type="dxa"/>
            <w:shd w:val="clear" w:color="auto" w:fill="EEECE1"/>
          </w:tcPr>
          <w:p w14:paraId="6B2E6D77" w14:textId="77777777" w:rsidR="0057544F" w:rsidRPr="009534AF" w:rsidRDefault="0057544F" w:rsidP="006B5B15">
            <w:pPr>
              <w:spacing w:before="60" w:after="60"/>
              <w:ind w:hanging="280"/>
              <w:jc w:val="center"/>
              <w:rPr>
                <w:rFonts w:asciiTheme="majorHAnsi" w:hAnsiTheme="majorHAnsi"/>
                <w:b/>
                <w:sz w:val="20"/>
                <w:szCs w:val="20"/>
              </w:rPr>
            </w:pPr>
            <w:r w:rsidRPr="009534AF">
              <w:rPr>
                <w:rFonts w:asciiTheme="majorHAnsi" w:hAnsiTheme="majorHAnsi"/>
                <w:b/>
                <w:sz w:val="20"/>
                <w:szCs w:val="20"/>
              </w:rPr>
              <w:t>Topic(s)</w:t>
            </w:r>
          </w:p>
        </w:tc>
      </w:tr>
      <w:tr w:rsidR="0057544F" w:rsidRPr="009534AF" w14:paraId="77CD609F" w14:textId="77777777" w:rsidTr="006B5B15">
        <w:trPr>
          <w:trHeight w:val="375"/>
          <w:jc w:val="center"/>
        </w:trPr>
        <w:tc>
          <w:tcPr>
            <w:tcW w:w="984" w:type="dxa"/>
            <w:vAlign w:val="center"/>
          </w:tcPr>
          <w:p w14:paraId="47D0419C" w14:textId="77777777" w:rsidR="0057544F" w:rsidRPr="009534AF" w:rsidRDefault="0057544F" w:rsidP="00F211E8">
            <w:pPr>
              <w:spacing w:before="60" w:after="60"/>
              <w:jc w:val="center"/>
              <w:rPr>
                <w:rFonts w:asciiTheme="majorHAnsi" w:hAnsiTheme="majorHAnsi"/>
                <w:sz w:val="20"/>
                <w:szCs w:val="20"/>
              </w:rPr>
            </w:pPr>
            <w:r w:rsidRPr="009534AF">
              <w:rPr>
                <w:rFonts w:asciiTheme="majorHAnsi" w:hAnsiTheme="majorHAnsi"/>
                <w:sz w:val="20"/>
                <w:szCs w:val="20"/>
              </w:rPr>
              <w:t>1</w:t>
            </w:r>
          </w:p>
        </w:tc>
        <w:tc>
          <w:tcPr>
            <w:tcW w:w="6704" w:type="dxa"/>
            <w:vAlign w:val="center"/>
          </w:tcPr>
          <w:p w14:paraId="1B71CCE0" w14:textId="369EC597" w:rsidR="0057544F" w:rsidRPr="009534AF" w:rsidRDefault="0057544F" w:rsidP="00F211E8">
            <w:pPr>
              <w:spacing w:before="60" w:after="60"/>
              <w:rPr>
                <w:rFonts w:asciiTheme="majorHAnsi" w:hAnsiTheme="majorHAnsi"/>
                <w:sz w:val="20"/>
                <w:szCs w:val="20"/>
              </w:rPr>
            </w:pPr>
            <w:r>
              <w:rPr>
                <w:rFonts w:asciiTheme="majorHAnsi" w:hAnsiTheme="majorHAnsi"/>
                <w:sz w:val="20"/>
                <w:szCs w:val="20"/>
              </w:rPr>
              <w:t xml:space="preserve">Java </w:t>
            </w:r>
            <w:r w:rsidR="007C1C2A">
              <w:rPr>
                <w:rFonts w:asciiTheme="majorHAnsi" w:hAnsiTheme="majorHAnsi"/>
                <w:sz w:val="20"/>
                <w:szCs w:val="20"/>
              </w:rPr>
              <w:t>SE Essentials</w:t>
            </w:r>
            <w:r>
              <w:rPr>
                <w:rFonts w:asciiTheme="majorHAnsi" w:hAnsiTheme="majorHAnsi"/>
                <w:sz w:val="20"/>
                <w:szCs w:val="20"/>
              </w:rPr>
              <w:t xml:space="preserve">, algorithm development, the Java compiler/Eclipse IDE  </w:t>
            </w:r>
          </w:p>
        </w:tc>
      </w:tr>
      <w:tr w:rsidR="0057544F" w:rsidRPr="009534AF" w14:paraId="639BFA75" w14:textId="77777777" w:rsidTr="006B5B15">
        <w:trPr>
          <w:trHeight w:val="701"/>
          <w:jc w:val="center"/>
        </w:trPr>
        <w:tc>
          <w:tcPr>
            <w:tcW w:w="984" w:type="dxa"/>
            <w:vAlign w:val="center"/>
          </w:tcPr>
          <w:p w14:paraId="1D00BD42" w14:textId="77777777" w:rsidR="0057544F" w:rsidRPr="005C58DD" w:rsidRDefault="0057544F" w:rsidP="00F211E8">
            <w:pPr>
              <w:spacing w:before="60" w:after="60"/>
              <w:jc w:val="center"/>
              <w:rPr>
                <w:rFonts w:asciiTheme="majorHAnsi" w:hAnsiTheme="majorHAnsi"/>
                <w:b/>
                <w:sz w:val="20"/>
                <w:szCs w:val="20"/>
              </w:rPr>
            </w:pPr>
            <w:r>
              <w:rPr>
                <w:rFonts w:asciiTheme="majorHAnsi" w:hAnsiTheme="majorHAnsi"/>
                <w:sz w:val="20"/>
                <w:szCs w:val="20"/>
              </w:rPr>
              <w:t>2</w:t>
            </w:r>
          </w:p>
        </w:tc>
        <w:tc>
          <w:tcPr>
            <w:tcW w:w="6704" w:type="dxa"/>
            <w:vAlign w:val="center"/>
          </w:tcPr>
          <w:p w14:paraId="40694C71" w14:textId="6003116E" w:rsidR="0057544F" w:rsidRDefault="0057544F" w:rsidP="00F211E8">
            <w:pPr>
              <w:spacing w:before="60" w:after="60"/>
              <w:rPr>
                <w:rFonts w:asciiTheme="majorHAnsi" w:hAnsiTheme="majorHAnsi"/>
                <w:sz w:val="20"/>
                <w:szCs w:val="20"/>
              </w:rPr>
            </w:pPr>
            <w:r>
              <w:rPr>
                <w:rFonts w:asciiTheme="majorHAnsi" w:hAnsiTheme="majorHAnsi"/>
                <w:sz w:val="20"/>
                <w:szCs w:val="20"/>
              </w:rPr>
              <w:t xml:space="preserve">Object-Oriented Programming (OOP) </w:t>
            </w:r>
            <w:r w:rsidR="00E6341D">
              <w:rPr>
                <w:rFonts w:asciiTheme="majorHAnsi" w:hAnsiTheme="majorHAnsi"/>
                <w:sz w:val="20"/>
                <w:szCs w:val="20"/>
              </w:rPr>
              <w:t xml:space="preserve">concepts </w:t>
            </w:r>
            <w:r>
              <w:rPr>
                <w:rFonts w:asciiTheme="majorHAnsi" w:hAnsiTheme="majorHAnsi"/>
                <w:sz w:val="20"/>
                <w:szCs w:val="20"/>
              </w:rPr>
              <w:t>/ OOAD (OOP Designs)</w:t>
            </w:r>
          </w:p>
          <w:p w14:paraId="22A65F1F" w14:textId="5D924EC7" w:rsidR="005127E0" w:rsidRPr="00D574E4" w:rsidRDefault="005127E0" w:rsidP="00F211E8">
            <w:pPr>
              <w:spacing w:before="60" w:after="60"/>
              <w:rPr>
                <w:rFonts w:asciiTheme="majorHAnsi" w:hAnsiTheme="majorHAnsi"/>
                <w:sz w:val="20"/>
                <w:szCs w:val="20"/>
              </w:rPr>
            </w:pPr>
            <w:r>
              <w:rPr>
                <w:rFonts w:asciiTheme="majorHAnsi" w:hAnsiTheme="majorHAnsi"/>
                <w:sz w:val="20"/>
                <w:szCs w:val="20"/>
              </w:rPr>
              <w:t xml:space="preserve">JUnit testing / TDD </w:t>
            </w:r>
          </w:p>
        </w:tc>
      </w:tr>
      <w:tr w:rsidR="0057544F" w:rsidRPr="009534AF" w14:paraId="4388C082" w14:textId="77777777" w:rsidTr="00355F8C">
        <w:trPr>
          <w:trHeight w:val="494"/>
          <w:jc w:val="center"/>
        </w:trPr>
        <w:tc>
          <w:tcPr>
            <w:tcW w:w="984" w:type="dxa"/>
            <w:vAlign w:val="center"/>
          </w:tcPr>
          <w:p w14:paraId="71E43E4E"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3</w:t>
            </w:r>
          </w:p>
        </w:tc>
        <w:tc>
          <w:tcPr>
            <w:tcW w:w="6704" w:type="dxa"/>
            <w:vAlign w:val="center"/>
          </w:tcPr>
          <w:p w14:paraId="53B78C28" w14:textId="41B26473" w:rsidR="0057544F" w:rsidRPr="009534AF" w:rsidRDefault="005127E0" w:rsidP="00B33C66">
            <w:pPr>
              <w:spacing w:before="60" w:after="60"/>
              <w:rPr>
                <w:rFonts w:asciiTheme="majorHAnsi" w:hAnsiTheme="majorHAnsi"/>
                <w:sz w:val="20"/>
                <w:szCs w:val="20"/>
              </w:rPr>
            </w:pPr>
            <w:r>
              <w:rPr>
                <w:rFonts w:asciiTheme="majorHAnsi" w:hAnsiTheme="majorHAnsi"/>
                <w:sz w:val="20"/>
                <w:szCs w:val="20"/>
              </w:rPr>
              <w:t xml:space="preserve">Arrays and Arraylists </w:t>
            </w:r>
            <w:r w:rsidR="00B33C66">
              <w:rPr>
                <w:rFonts w:asciiTheme="majorHAnsi" w:hAnsiTheme="majorHAnsi"/>
                <w:sz w:val="20"/>
                <w:szCs w:val="20"/>
              </w:rPr>
              <w:t xml:space="preserve"> </w:t>
            </w:r>
          </w:p>
        </w:tc>
      </w:tr>
      <w:tr w:rsidR="0057544F" w:rsidRPr="009534AF" w14:paraId="3DF2558F" w14:textId="77777777" w:rsidTr="00355F8C">
        <w:trPr>
          <w:trHeight w:val="620"/>
          <w:jc w:val="center"/>
        </w:trPr>
        <w:tc>
          <w:tcPr>
            <w:tcW w:w="984" w:type="dxa"/>
            <w:vAlign w:val="center"/>
          </w:tcPr>
          <w:p w14:paraId="704E1D3B" w14:textId="5F3C159E"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4</w:t>
            </w:r>
          </w:p>
        </w:tc>
        <w:tc>
          <w:tcPr>
            <w:tcW w:w="6704" w:type="dxa"/>
            <w:vAlign w:val="center"/>
          </w:tcPr>
          <w:p w14:paraId="18ACF2FB" w14:textId="1C540382" w:rsidR="0057544F" w:rsidRPr="009534AF" w:rsidRDefault="005127E0" w:rsidP="00FD3936">
            <w:pPr>
              <w:spacing w:before="60" w:after="60"/>
              <w:rPr>
                <w:rFonts w:asciiTheme="majorHAnsi" w:hAnsiTheme="majorHAnsi"/>
                <w:sz w:val="20"/>
                <w:szCs w:val="20"/>
              </w:rPr>
            </w:pPr>
            <w:r>
              <w:rPr>
                <w:rFonts w:asciiTheme="majorHAnsi" w:hAnsiTheme="majorHAnsi"/>
                <w:sz w:val="20"/>
                <w:szCs w:val="20"/>
              </w:rPr>
              <w:t xml:space="preserve">Abstraction, </w:t>
            </w:r>
            <w:r w:rsidR="00B33C66">
              <w:rPr>
                <w:rFonts w:asciiTheme="majorHAnsi" w:hAnsiTheme="majorHAnsi"/>
                <w:sz w:val="20"/>
                <w:szCs w:val="20"/>
              </w:rPr>
              <w:t>I</w:t>
            </w:r>
            <w:r>
              <w:rPr>
                <w:rFonts w:asciiTheme="majorHAnsi" w:hAnsiTheme="majorHAnsi"/>
                <w:sz w:val="20"/>
                <w:szCs w:val="20"/>
              </w:rPr>
              <w:t xml:space="preserve">nheritance, </w:t>
            </w:r>
            <w:r w:rsidR="00FD3936">
              <w:rPr>
                <w:rFonts w:asciiTheme="majorHAnsi" w:hAnsiTheme="majorHAnsi"/>
                <w:sz w:val="20"/>
                <w:szCs w:val="20"/>
              </w:rPr>
              <w:t>P</w:t>
            </w:r>
            <w:r>
              <w:rPr>
                <w:rFonts w:asciiTheme="majorHAnsi" w:hAnsiTheme="majorHAnsi"/>
                <w:sz w:val="20"/>
                <w:szCs w:val="20"/>
              </w:rPr>
              <w:t>olymorphism</w:t>
            </w:r>
          </w:p>
        </w:tc>
      </w:tr>
      <w:tr w:rsidR="0057544F" w:rsidRPr="009534AF" w14:paraId="2F0BE1B2" w14:textId="77777777" w:rsidTr="006B5B15">
        <w:trPr>
          <w:trHeight w:val="375"/>
          <w:jc w:val="center"/>
        </w:trPr>
        <w:tc>
          <w:tcPr>
            <w:tcW w:w="984" w:type="dxa"/>
            <w:vAlign w:val="center"/>
          </w:tcPr>
          <w:p w14:paraId="14C928A4"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5</w:t>
            </w:r>
          </w:p>
        </w:tc>
        <w:tc>
          <w:tcPr>
            <w:tcW w:w="6704" w:type="dxa"/>
            <w:vAlign w:val="center"/>
          </w:tcPr>
          <w:p w14:paraId="1F95E8AA" w14:textId="140DE601" w:rsidR="00355F8C" w:rsidRDefault="00355F8C" w:rsidP="00355F8C">
            <w:pPr>
              <w:spacing w:before="60" w:after="60"/>
              <w:rPr>
                <w:rFonts w:asciiTheme="majorHAnsi" w:hAnsiTheme="majorHAnsi"/>
                <w:sz w:val="20"/>
                <w:szCs w:val="20"/>
              </w:rPr>
            </w:pPr>
            <w:r>
              <w:rPr>
                <w:rFonts w:asciiTheme="majorHAnsi" w:hAnsiTheme="majorHAnsi"/>
                <w:sz w:val="20"/>
                <w:szCs w:val="20"/>
              </w:rPr>
              <w:t xml:space="preserve">Stream I/O </w:t>
            </w:r>
          </w:p>
          <w:p w14:paraId="0428DF51" w14:textId="7722ADB8" w:rsidR="0057544F" w:rsidRPr="009534AF" w:rsidRDefault="00355F8C" w:rsidP="00355F8C">
            <w:pPr>
              <w:spacing w:before="60" w:after="60"/>
              <w:rPr>
                <w:rFonts w:asciiTheme="majorHAnsi" w:hAnsiTheme="majorHAnsi"/>
                <w:sz w:val="20"/>
                <w:szCs w:val="20"/>
              </w:rPr>
            </w:pPr>
            <w:r>
              <w:rPr>
                <w:rFonts w:asciiTheme="majorHAnsi" w:hAnsiTheme="majorHAnsi"/>
                <w:sz w:val="20"/>
                <w:szCs w:val="20"/>
              </w:rPr>
              <w:t>Exception Handling</w:t>
            </w:r>
          </w:p>
        </w:tc>
      </w:tr>
      <w:tr w:rsidR="0057544F" w:rsidRPr="009534AF" w14:paraId="480A8A46" w14:textId="77777777" w:rsidTr="00355F8C">
        <w:trPr>
          <w:trHeight w:val="512"/>
          <w:jc w:val="center"/>
        </w:trPr>
        <w:tc>
          <w:tcPr>
            <w:tcW w:w="984" w:type="dxa"/>
            <w:vAlign w:val="center"/>
          </w:tcPr>
          <w:p w14:paraId="75DE3723"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6</w:t>
            </w:r>
          </w:p>
        </w:tc>
        <w:tc>
          <w:tcPr>
            <w:tcW w:w="6704" w:type="dxa"/>
            <w:vAlign w:val="center"/>
          </w:tcPr>
          <w:p w14:paraId="53DC9BA8" w14:textId="77777777" w:rsidR="00B126F9" w:rsidRDefault="00B126F9" w:rsidP="00C1240F">
            <w:pPr>
              <w:spacing w:before="60" w:after="60"/>
              <w:rPr>
                <w:rFonts w:asciiTheme="majorHAnsi" w:hAnsiTheme="majorHAnsi"/>
                <w:sz w:val="20"/>
                <w:szCs w:val="20"/>
              </w:rPr>
            </w:pPr>
            <w:r>
              <w:rPr>
                <w:rFonts w:asciiTheme="majorHAnsi" w:hAnsiTheme="majorHAnsi"/>
                <w:sz w:val="20"/>
                <w:szCs w:val="20"/>
              </w:rPr>
              <w:t xml:space="preserve">Generics </w:t>
            </w:r>
          </w:p>
          <w:p w14:paraId="68F632DF" w14:textId="1F3AFE16" w:rsidR="0057544F" w:rsidRPr="00C64328" w:rsidRDefault="00B33C66" w:rsidP="00B33C66">
            <w:pPr>
              <w:spacing w:before="60" w:after="60"/>
              <w:rPr>
                <w:rFonts w:asciiTheme="majorHAnsi" w:hAnsiTheme="majorHAnsi"/>
                <w:sz w:val="20"/>
                <w:szCs w:val="20"/>
              </w:rPr>
            </w:pPr>
            <w:r>
              <w:rPr>
                <w:rFonts w:asciiTheme="majorHAnsi" w:hAnsiTheme="majorHAnsi"/>
                <w:sz w:val="20"/>
                <w:szCs w:val="20"/>
              </w:rPr>
              <w:t xml:space="preserve">Collections  </w:t>
            </w:r>
          </w:p>
        </w:tc>
      </w:tr>
      <w:tr w:rsidR="0057544F" w:rsidRPr="009534AF" w14:paraId="55A66DBA" w14:textId="77777777" w:rsidTr="00B33C66">
        <w:trPr>
          <w:trHeight w:val="485"/>
          <w:jc w:val="center"/>
        </w:trPr>
        <w:tc>
          <w:tcPr>
            <w:tcW w:w="984" w:type="dxa"/>
            <w:vAlign w:val="center"/>
          </w:tcPr>
          <w:p w14:paraId="57678388"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7</w:t>
            </w:r>
          </w:p>
        </w:tc>
        <w:tc>
          <w:tcPr>
            <w:tcW w:w="6704" w:type="dxa"/>
            <w:vAlign w:val="center"/>
          </w:tcPr>
          <w:p w14:paraId="3603D05A" w14:textId="77777777" w:rsidR="00FD3936" w:rsidRDefault="00B33C66" w:rsidP="00FD3936">
            <w:pPr>
              <w:spacing w:before="60" w:after="60"/>
              <w:rPr>
                <w:rFonts w:asciiTheme="majorHAnsi" w:hAnsiTheme="majorHAnsi"/>
                <w:sz w:val="20"/>
                <w:szCs w:val="20"/>
              </w:rPr>
            </w:pPr>
            <w:r>
              <w:rPr>
                <w:rFonts w:asciiTheme="majorHAnsi" w:hAnsiTheme="majorHAnsi"/>
                <w:sz w:val="20"/>
                <w:szCs w:val="20"/>
              </w:rPr>
              <w:t xml:space="preserve">Collections </w:t>
            </w:r>
          </w:p>
          <w:p w14:paraId="31C46012" w14:textId="41C93833" w:rsidR="00B33C66" w:rsidRPr="00FD3936" w:rsidRDefault="00FD3936" w:rsidP="00F211E8">
            <w:pPr>
              <w:spacing w:before="60" w:after="60"/>
              <w:rPr>
                <w:rFonts w:asciiTheme="majorHAnsi" w:hAnsiTheme="majorHAnsi"/>
                <w:b/>
                <w:sz w:val="20"/>
                <w:szCs w:val="20"/>
              </w:rPr>
            </w:pPr>
            <w:r>
              <w:rPr>
                <w:rFonts w:asciiTheme="majorHAnsi" w:hAnsiTheme="majorHAnsi"/>
                <w:sz w:val="20"/>
                <w:szCs w:val="20"/>
              </w:rPr>
              <w:t>Stream API</w:t>
            </w:r>
            <w:r>
              <w:rPr>
                <w:rFonts w:asciiTheme="majorHAnsi" w:hAnsiTheme="majorHAnsi"/>
                <w:b/>
                <w:sz w:val="20"/>
                <w:szCs w:val="20"/>
              </w:rPr>
              <w:t xml:space="preserve"> </w:t>
            </w:r>
          </w:p>
        </w:tc>
      </w:tr>
      <w:tr w:rsidR="0057544F" w:rsidRPr="009534AF" w14:paraId="4EBFD57A" w14:textId="77777777" w:rsidTr="006B5B15">
        <w:trPr>
          <w:trHeight w:val="701"/>
          <w:jc w:val="center"/>
        </w:trPr>
        <w:tc>
          <w:tcPr>
            <w:tcW w:w="984" w:type="dxa"/>
            <w:vAlign w:val="center"/>
          </w:tcPr>
          <w:p w14:paraId="6CCC5494" w14:textId="6AA1724E" w:rsidR="0057544F" w:rsidRPr="005C58DD" w:rsidRDefault="0057544F" w:rsidP="00F211E8">
            <w:pPr>
              <w:spacing w:before="60" w:after="60"/>
              <w:jc w:val="center"/>
              <w:rPr>
                <w:rFonts w:asciiTheme="majorHAnsi" w:hAnsiTheme="majorHAnsi"/>
                <w:b/>
                <w:sz w:val="20"/>
                <w:szCs w:val="20"/>
              </w:rPr>
            </w:pPr>
            <w:r>
              <w:rPr>
                <w:rFonts w:asciiTheme="majorHAnsi" w:hAnsiTheme="majorHAnsi"/>
                <w:sz w:val="20"/>
                <w:szCs w:val="20"/>
              </w:rPr>
              <w:t>8</w:t>
            </w:r>
          </w:p>
        </w:tc>
        <w:tc>
          <w:tcPr>
            <w:tcW w:w="6704" w:type="dxa"/>
            <w:vAlign w:val="center"/>
          </w:tcPr>
          <w:p w14:paraId="277B3184" w14:textId="0FE7CA74" w:rsidR="00FD3936" w:rsidRPr="00FD3936" w:rsidRDefault="00FD3936" w:rsidP="00E11512">
            <w:pPr>
              <w:spacing w:before="60" w:after="60"/>
              <w:rPr>
                <w:rFonts w:asciiTheme="majorHAnsi" w:hAnsiTheme="majorHAnsi"/>
                <w:sz w:val="20"/>
                <w:szCs w:val="20"/>
              </w:rPr>
            </w:pPr>
            <w:r w:rsidRPr="00FD3936">
              <w:rPr>
                <w:rFonts w:asciiTheme="majorHAnsi" w:hAnsiTheme="majorHAnsi"/>
                <w:sz w:val="20"/>
                <w:szCs w:val="20"/>
              </w:rPr>
              <w:t>Linked Lists</w:t>
            </w:r>
          </w:p>
          <w:p w14:paraId="2269C539" w14:textId="3E4F0805" w:rsidR="0057544F" w:rsidRPr="004E6B0D" w:rsidRDefault="00E11512" w:rsidP="00E11512">
            <w:pPr>
              <w:spacing w:before="60" w:after="60"/>
              <w:rPr>
                <w:rFonts w:asciiTheme="majorHAnsi" w:hAnsiTheme="majorHAnsi"/>
                <w:sz w:val="20"/>
                <w:szCs w:val="20"/>
              </w:rPr>
            </w:pPr>
            <w:r w:rsidRPr="004E6B0D">
              <w:rPr>
                <w:rFonts w:asciiTheme="majorHAnsi" w:hAnsiTheme="majorHAnsi"/>
                <w:sz w:val="20"/>
                <w:szCs w:val="20"/>
              </w:rPr>
              <w:t>Mid Term Review</w:t>
            </w:r>
          </w:p>
        </w:tc>
      </w:tr>
      <w:tr w:rsidR="0057544F" w:rsidRPr="009534AF" w14:paraId="4690508D" w14:textId="77777777" w:rsidTr="00FD3936">
        <w:trPr>
          <w:trHeight w:val="494"/>
          <w:jc w:val="center"/>
        </w:trPr>
        <w:tc>
          <w:tcPr>
            <w:tcW w:w="984" w:type="dxa"/>
            <w:vAlign w:val="center"/>
          </w:tcPr>
          <w:p w14:paraId="306D84E2"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9</w:t>
            </w:r>
          </w:p>
        </w:tc>
        <w:tc>
          <w:tcPr>
            <w:tcW w:w="6704" w:type="dxa"/>
            <w:vAlign w:val="center"/>
          </w:tcPr>
          <w:p w14:paraId="4A4E8E9E" w14:textId="2F131A5D" w:rsidR="00E443BE" w:rsidRDefault="00E443BE" w:rsidP="00FD3936">
            <w:pPr>
              <w:spacing w:before="60" w:after="60"/>
              <w:rPr>
                <w:rFonts w:asciiTheme="majorHAnsi" w:hAnsiTheme="majorHAnsi"/>
                <w:sz w:val="20"/>
                <w:szCs w:val="20"/>
                <w:u w:val="single"/>
              </w:rPr>
            </w:pPr>
            <w:r w:rsidRPr="00FD3936">
              <w:rPr>
                <w:rFonts w:asciiTheme="majorHAnsi" w:hAnsiTheme="majorHAnsi"/>
                <w:sz w:val="20"/>
                <w:szCs w:val="20"/>
              </w:rPr>
              <w:t>Stacks, Queues</w:t>
            </w:r>
          </w:p>
          <w:p w14:paraId="748FAA97" w14:textId="315317C5" w:rsidR="00DC2131" w:rsidRPr="00B33C66" w:rsidRDefault="0057544F" w:rsidP="00FD3936">
            <w:pPr>
              <w:spacing w:before="60" w:after="60"/>
              <w:rPr>
                <w:rFonts w:asciiTheme="majorHAnsi" w:hAnsiTheme="majorHAnsi"/>
                <w:sz w:val="20"/>
                <w:szCs w:val="20"/>
              </w:rPr>
            </w:pPr>
            <w:r w:rsidRPr="004E6B0D">
              <w:rPr>
                <w:rFonts w:asciiTheme="majorHAnsi" w:hAnsiTheme="majorHAnsi"/>
                <w:b/>
                <w:sz w:val="20"/>
                <w:szCs w:val="20"/>
                <w:u w:val="single"/>
              </w:rPr>
              <w:t>Mid-term</w:t>
            </w:r>
            <w:r w:rsidRPr="00250785">
              <w:rPr>
                <w:rFonts w:asciiTheme="majorHAnsi" w:hAnsiTheme="majorHAnsi"/>
                <w:sz w:val="20"/>
                <w:szCs w:val="20"/>
                <w:u w:val="single"/>
              </w:rPr>
              <w:t xml:space="preserve"> (in class</w:t>
            </w:r>
            <w:r>
              <w:rPr>
                <w:rFonts w:asciiTheme="majorHAnsi" w:hAnsiTheme="majorHAnsi"/>
                <w:sz w:val="20"/>
                <w:szCs w:val="20"/>
                <w:u w:val="single"/>
              </w:rPr>
              <w:t>, closed book/notes, devices, etc.</w:t>
            </w:r>
            <w:r w:rsidRPr="00250785">
              <w:rPr>
                <w:rFonts w:asciiTheme="majorHAnsi" w:hAnsiTheme="majorHAnsi"/>
                <w:sz w:val="20"/>
                <w:szCs w:val="20"/>
                <w:u w:val="single"/>
              </w:rPr>
              <w:t>)</w:t>
            </w:r>
            <w:r w:rsidR="00FD3936" w:rsidRPr="00B33C66">
              <w:rPr>
                <w:rFonts w:asciiTheme="majorHAnsi" w:hAnsiTheme="majorHAnsi"/>
                <w:sz w:val="20"/>
                <w:szCs w:val="20"/>
              </w:rPr>
              <w:t xml:space="preserve"> </w:t>
            </w:r>
          </w:p>
        </w:tc>
      </w:tr>
      <w:tr w:rsidR="0057544F" w:rsidRPr="009534AF" w14:paraId="024E2001" w14:textId="77777777" w:rsidTr="00FD3936">
        <w:trPr>
          <w:trHeight w:val="728"/>
          <w:jc w:val="center"/>
        </w:trPr>
        <w:tc>
          <w:tcPr>
            <w:tcW w:w="984" w:type="dxa"/>
            <w:vAlign w:val="center"/>
          </w:tcPr>
          <w:p w14:paraId="296F0811" w14:textId="77777777" w:rsidR="0057544F" w:rsidRPr="009534AF" w:rsidRDefault="0057544F" w:rsidP="00F211E8">
            <w:pPr>
              <w:spacing w:before="60" w:after="60"/>
              <w:jc w:val="center"/>
              <w:rPr>
                <w:rFonts w:asciiTheme="majorHAnsi" w:hAnsiTheme="majorHAnsi"/>
                <w:sz w:val="20"/>
                <w:szCs w:val="20"/>
              </w:rPr>
            </w:pPr>
            <w:r>
              <w:rPr>
                <w:rFonts w:asciiTheme="majorHAnsi" w:hAnsiTheme="majorHAnsi"/>
                <w:sz w:val="20"/>
                <w:szCs w:val="20"/>
              </w:rPr>
              <w:t>10</w:t>
            </w:r>
          </w:p>
        </w:tc>
        <w:tc>
          <w:tcPr>
            <w:tcW w:w="6704" w:type="dxa"/>
            <w:vAlign w:val="center"/>
          </w:tcPr>
          <w:p w14:paraId="13284753" w14:textId="77777777" w:rsidR="00FD3936" w:rsidRDefault="00FD3936" w:rsidP="00FD3936">
            <w:pPr>
              <w:spacing w:before="60" w:after="60"/>
              <w:rPr>
                <w:rFonts w:asciiTheme="majorHAnsi" w:hAnsiTheme="majorHAnsi"/>
                <w:b/>
                <w:sz w:val="20"/>
                <w:szCs w:val="20"/>
              </w:rPr>
            </w:pPr>
            <w:r>
              <w:rPr>
                <w:rFonts w:asciiTheme="majorHAnsi" w:hAnsiTheme="majorHAnsi"/>
                <w:sz w:val="20"/>
                <w:szCs w:val="20"/>
              </w:rPr>
              <w:t>Java Gui’s – Swing / JavaFX</w:t>
            </w:r>
            <w:r>
              <w:rPr>
                <w:rFonts w:asciiTheme="majorHAnsi" w:hAnsiTheme="majorHAnsi"/>
                <w:b/>
                <w:sz w:val="20"/>
                <w:szCs w:val="20"/>
              </w:rPr>
              <w:t xml:space="preserve"> </w:t>
            </w:r>
          </w:p>
          <w:p w14:paraId="40406ACD" w14:textId="77777777" w:rsidR="0057544F" w:rsidRPr="006D1863" w:rsidRDefault="0057544F" w:rsidP="00F211E8">
            <w:pPr>
              <w:spacing w:before="60" w:after="60"/>
              <w:rPr>
                <w:rFonts w:asciiTheme="majorHAnsi" w:hAnsiTheme="majorHAnsi"/>
                <w:b/>
                <w:sz w:val="20"/>
                <w:szCs w:val="20"/>
                <w:u w:val="single"/>
              </w:rPr>
            </w:pPr>
            <w:r>
              <w:rPr>
                <w:rFonts w:asciiTheme="majorHAnsi" w:hAnsiTheme="majorHAnsi"/>
                <w:b/>
                <w:sz w:val="20"/>
                <w:szCs w:val="20"/>
              </w:rPr>
              <w:t>Phase I fin</w:t>
            </w:r>
            <w:bookmarkStart w:id="0" w:name="_GoBack"/>
            <w:bookmarkEnd w:id="0"/>
            <w:r>
              <w:rPr>
                <w:rFonts w:asciiTheme="majorHAnsi" w:hAnsiTheme="majorHAnsi"/>
                <w:b/>
                <w:sz w:val="20"/>
                <w:szCs w:val="20"/>
              </w:rPr>
              <w:t>al lab project (Design Phase)</w:t>
            </w:r>
          </w:p>
        </w:tc>
      </w:tr>
      <w:tr w:rsidR="0057544F" w:rsidRPr="009534AF" w14:paraId="43E8D3B1" w14:textId="77777777" w:rsidTr="00FD3936">
        <w:trPr>
          <w:trHeight w:val="629"/>
          <w:jc w:val="center"/>
        </w:trPr>
        <w:tc>
          <w:tcPr>
            <w:tcW w:w="984" w:type="dxa"/>
            <w:vAlign w:val="center"/>
          </w:tcPr>
          <w:p w14:paraId="0A2E7E90"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11</w:t>
            </w:r>
          </w:p>
        </w:tc>
        <w:tc>
          <w:tcPr>
            <w:tcW w:w="6704" w:type="dxa"/>
            <w:vAlign w:val="center"/>
          </w:tcPr>
          <w:p w14:paraId="0AE72FF0" w14:textId="4A161EC2" w:rsidR="00E443BE" w:rsidRDefault="00E443BE" w:rsidP="00FD3936">
            <w:pPr>
              <w:spacing w:before="60" w:after="60"/>
              <w:rPr>
                <w:rFonts w:asciiTheme="majorHAnsi" w:hAnsiTheme="majorHAnsi"/>
                <w:sz w:val="20"/>
                <w:szCs w:val="20"/>
              </w:rPr>
            </w:pPr>
            <w:r>
              <w:rPr>
                <w:rFonts w:asciiTheme="majorHAnsi" w:hAnsiTheme="majorHAnsi"/>
                <w:sz w:val="20"/>
                <w:szCs w:val="20"/>
              </w:rPr>
              <w:t>Gui’s</w:t>
            </w:r>
          </w:p>
          <w:p w14:paraId="1E2ABA7F" w14:textId="77777777" w:rsidR="00FD3936" w:rsidRDefault="00FD3936" w:rsidP="00FD3936">
            <w:pPr>
              <w:spacing w:before="60" w:after="60"/>
              <w:rPr>
                <w:rFonts w:asciiTheme="majorHAnsi" w:hAnsiTheme="majorHAnsi"/>
                <w:sz w:val="20"/>
                <w:szCs w:val="20"/>
              </w:rPr>
            </w:pPr>
            <w:r w:rsidRPr="00FD3936">
              <w:rPr>
                <w:rFonts w:asciiTheme="majorHAnsi" w:hAnsiTheme="majorHAnsi"/>
                <w:sz w:val="20"/>
                <w:szCs w:val="20"/>
              </w:rPr>
              <w:t>Serialization</w:t>
            </w:r>
          </w:p>
          <w:p w14:paraId="2BB46DE6" w14:textId="4F16D3B9" w:rsidR="0057544F" w:rsidRDefault="0057544F" w:rsidP="00A73B81">
            <w:pPr>
              <w:spacing w:before="60" w:after="60"/>
              <w:rPr>
                <w:rFonts w:asciiTheme="majorHAnsi" w:hAnsiTheme="majorHAnsi"/>
                <w:sz w:val="20"/>
                <w:szCs w:val="20"/>
              </w:rPr>
            </w:pPr>
            <w:r>
              <w:rPr>
                <w:rFonts w:asciiTheme="majorHAnsi" w:hAnsiTheme="majorHAnsi"/>
                <w:b/>
                <w:sz w:val="20"/>
                <w:szCs w:val="20"/>
              </w:rPr>
              <w:t>Phase II final lab project (</w:t>
            </w:r>
            <w:r w:rsidR="00A73B81">
              <w:rPr>
                <w:rFonts w:asciiTheme="majorHAnsi" w:hAnsiTheme="majorHAnsi"/>
                <w:b/>
                <w:sz w:val="20"/>
                <w:szCs w:val="20"/>
              </w:rPr>
              <w:t>Logic</w:t>
            </w:r>
            <w:r>
              <w:rPr>
                <w:rFonts w:asciiTheme="majorHAnsi" w:hAnsiTheme="majorHAnsi"/>
                <w:b/>
                <w:sz w:val="20"/>
                <w:szCs w:val="20"/>
              </w:rPr>
              <w:t xml:space="preserve"> Phase)</w:t>
            </w:r>
            <w:r>
              <w:rPr>
                <w:rFonts w:asciiTheme="majorHAnsi" w:hAnsiTheme="majorHAnsi"/>
                <w:sz w:val="20"/>
                <w:szCs w:val="20"/>
              </w:rPr>
              <w:t xml:space="preserve"> </w:t>
            </w:r>
          </w:p>
        </w:tc>
      </w:tr>
      <w:tr w:rsidR="0057544F" w:rsidRPr="009534AF" w14:paraId="0F33F734" w14:textId="77777777" w:rsidTr="00FD3936">
        <w:trPr>
          <w:trHeight w:val="611"/>
          <w:jc w:val="center"/>
        </w:trPr>
        <w:tc>
          <w:tcPr>
            <w:tcW w:w="984" w:type="dxa"/>
            <w:vAlign w:val="center"/>
          </w:tcPr>
          <w:p w14:paraId="560DFD8C"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12</w:t>
            </w:r>
          </w:p>
        </w:tc>
        <w:tc>
          <w:tcPr>
            <w:tcW w:w="6704" w:type="dxa"/>
            <w:vAlign w:val="center"/>
          </w:tcPr>
          <w:p w14:paraId="1EF48407" w14:textId="16197278" w:rsidR="006C26FD" w:rsidRDefault="00974ABA" w:rsidP="00CF2569">
            <w:pPr>
              <w:spacing w:before="60" w:after="60"/>
              <w:rPr>
                <w:rFonts w:asciiTheme="majorHAnsi" w:hAnsiTheme="majorHAnsi"/>
                <w:sz w:val="20"/>
                <w:szCs w:val="20"/>
              </w:rPr>
            </w:pPr>
            <w:r>
              <w:rPr>
                <w:rFonts w:asciiTheme="majorHAnsi" w:hAnsiTheme="majorHAnsi"/>
                <w:sz w:val="20"/>
                <w:szCs w:val="20"/>
              </w:rPr>
              <w:t>Networking</w:t>
            </w:r>
          </w:p>
          <w:p w14:paraId="0CBECFBB" w14:textId="49329308" w:rsidR="00CF2569" w:rsidRPr="00CF2569" w:rsidRDefault="00CF2569" w:rsidP="00FD3936">
            <w:pPr>
              <w:spacing w:before="60" w:after="60"/>
              <w:rPr>
                <w:rFonts w:asciiTheme="majorHAnsi" w:hAnsiTheme="majorHAnsi"/>
                <w:sz w:val="20"/>
                <w:szCs w:val="20"/>
              </w:rPr>
            </w:pPr>
            <w:r>
              <w:rPr>
                <w:rFonts w:asciiTheme="majorHAnsi" w:hAnsiTheme="majorHAnsi"/>
                <w:sz w:val="20"/>
                <w:szCs w:val="20"/>
              </w:rPr>
              <w:t xml:space="preserve">Databases </w:t>
            </w:r>
          </w:p>
        </w:tc>
      </w:tr>
      <w:tr w:rsidR="0057544F" w:rsidRPr="009534AF" w14:paraId="23EE90BE" w14:textId="77777777" w:rsidTr="00CF2569">
        <w:trPr>
          <w:trHeight w:val="494"/>
          <w:jc w:val="center"/>
        </w:trPr>
        <w:tc>
          <w:tcPr>
            <w:tcW w:w="984" w:type="dxa"/>
            <w:vAlign w:val="center"/>
          </w:tcPr>
          <w:p w14:paraId="579F3731"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13</w:t>
            </w:r>
          </w:p>
        </w:tc>
        <w:tc>
          <w:tcPr>
            <w:tcW w:w="6704" w:type="dxa"/>
            <w:vAlign w:val="center"/>
          </w:tcPr>
          <w:p w14:paraId="1FE7E979" w14:textId="77777777" w:rsidR="006C26FD" w:rsidRDefault="006C26FD" w:rsidP="006C26FD">
            <w:pPr>
              <w:spacing w:before="60" w:after="60"/>
              <w:rPr>
                <w:rFonts w:asciiTheme="majorHAnsi" w:hAnsiTheme="majorHAnsi"/>
                <w:sz w:val="20"/>
                <w:szCs w:val="20"/>
              </w:rPr>
            </w:pPr>
            <w:r>
              <w:rPr>
                <w:rFonts w:asciiTheme="majorHAnsi" w:hAnsiTheme="majorHAnsi"/>
                <w:sz w:val="20"/>
                <w:szCs w:val="20"/>
              </w:rPr>
              <w:t xml:space="preserve">Regular Expressions </w:t>
            </w:r>
          </w:p>
          <w:p w14:paraId="7738C1C4" w14:textId="559F474C" w:rsidR="006C26FD" w:rsidRDefault="006C26FD" w:rsidP="00F211E8">
            <w:pPr>
              <w:spacing w:before="60" w:after="60"/>
              <w:rPr>
                <w:rFonts w:asciiTheme="majorHAnsi" w:hAnsiTheme="majorHAnsi"/>
                <w:sz w:val="20"/>
                <w:szCs w:val="20"/>
              </w:rPr>
            </w:pPr>
            <w:r>
              <w:rPr>
                <w:rFonts w:asciiTheme="majorHAnsi" w:hAnsiTheme="majorHAnsi"/>
                <w:sz w:val="20"/>
                <w:szCs w:val="20"/>
              </w:rPr>
              <w:t>Concurrency</w:t>
            </w:r>
          </w:p>
          <w:p w14:paraId="41EFB48E" w14:textId="60BDBC2A" w:rsidR="0057544F" w:rsidRDefault="004E6B0D" w:rsidP="00F211E8">
            <w:pPr>
              <w:spacing w:before="60" w:after="60"/>
              <w:rPr>
                <w:rFonts w:asciiTheme="majorHAnsi" w:hAnsiTheme="majorHAnsi"/>
                <w:sz w:val="20"/>
                <w:szCs w:val="20"/>
              </w:rPr>
            </w:pPr>
            <w:r>
              <w:rPr>
                <w:rFonts w:asciiTheme="majorHAnsi" w:hAnsiTheme="majorHAnsi"/>
                <w:sz w:val="20"/>
                <w:szCs w:val="20"/>
              </w:rPr>
              <w:t xml:space="preserve">Packaging and </w:t>
            </w:r>
            <w:r w:rsidR="00CF2569">
              <w:rPr>
                <w:rFonts w:asciiTheme="majorHAnsi" w:hAnsiTheme="majorHAnsi"/>
                <w:sz w:val="20"/>
                <w:szCs w:val="20"/>
              </w:rPr>
              <w:t>Deployment</w:t>
            </w:r>
          </w:p>
        </w:tc>
      </w:tr>
      <w:tr w:rsidR="0057544F" w:rsidRPr="009534AF" w14:paraId="68ED4D58" w14:textId="77777777" w:rsidTr="006B5B15">
        <w:trPr>
          <w:trHeight w:val="375"/>
          <w:jc w:val="center"/>
        </w:trPr>
        <w:tc>
          <w:tcPr>
            <w:tcW w:w="984" w:type="dxa"/>
            <w:vAlign w:val="center"/>
          </w:tcPr>
          <w:p w14:paraId="123384BF"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14</w:t>
            </w:r>
          </w:p>
        </w:tc>
        <w:tc>
          <w:tcPr>
            <w:tcW w:w="6704" w:type="dxa"/>
            <w:vAlign w:val="center"/>
          </w:tcPr>
          <w:p w14:paraId="5D783DF2" w14:textId="5D94E6AC" w:rsidR="0057544F" w:rsidRDefault="00FD3936" w:rsidP="00F211E8">
            <w:pPr>
              <w:spacing w:before="60" w:after="60"/>
              <w:rPr>
                <w:rFonts w:asciiTheme="majorHAnsi" w:hAnsiTheme="majorHAnsi"/>
                <w:sz w:val="20"/>
                <w:szCs w:val="20"/>
              </w:rPr>
            </w:pPr>
            <w:r>
              <w:rPr>
                <w:rFonts w:asciiTheme="majorHAnsi" w:hAnsiTheme="majorHAnsi"/>
                <w:sz w:val="20"/>
                <w:szCs w:val="20"/>
              </w:rPr>
              <w:t xml:space="preserve">Android SDK </w:t>
            </w:r>
            <w:r w:rsidR="0057544F">
              <w:rPr>
                <w:rFonts w:asciiTheme="majorHAnsi" w:hAnsiTheme="majorHAnsi"/>
                <w:sz w:val="20"/>
                <w:szCs w:val="20"/>
              </w:rPr>
              <w:t>Framework</w:t>
            </w:r>
            <w:r>
              <w:rPr>
                <w:rFonts w:asciiTheme="majorHAnsi" w:hAnsiTheme="majorHAnsi"/>
                <w:sz w:val="20"/>
                <w:szCs w:val="20"/>
              </w:rPr>
              <w:t xml:space="preserve"> </w:t>
            </w:r>
            <w:r w:rsidR="0057544F">
              <w:rPr>
                <w:rFonts w:asciiTheme="majorHAnsi" w:hAnsiTheme="majorHAnsi"/>
                <w:sz w:val="20"/>
                <w:szCs w:val="20"/>
              </w:rPr>
              <w:t xml:space="preserve"> </w:t>
            </w:r>
          </w:p>
        </w:tc>
      </w:tr>
      <w:tr w:rsidR="0057544F" w:rsidRPr="009534AF" w14:paraId="4164F74A" w14:textId="77777777" w:rsidTr="006B5B15">
        <w:trPr>
          <w:trHeight w:val="375"/>
          <w:jc w:val="center"/>
        </w:trPr>
        <w:tc>
          <w:tcPr>
            <w:tcW w:w="984" w:type="dxa"/>
            <w:vAlign w:val="center"/>
          </w:tcPr>
          <w:p w14:paraId="72BD2067" w14:textId="77777777" w:rsidR="0057544F" w:rsidRDefault="0057544F" w:rsidP="00F211E8">
            <w:pPr>
              <w:spacing w:before="60" w:after="60"/>
              <w:jc w:val="center"/>
              <w:rPr>
                <w:rFonts w:asciiTheme="majorHAnsi" w:hAnsiTheme="majorHAnsi"/>
                <w:sz w:val="20"/>
                <w:szCs w:val="20"/>
              </w:rPr>
            </w:pPr>
            <w:r>
              <w:rPr>
                <w:rFonts w:asciiTheme="majorHAnsi" w:hAnsiTheme="majorHAnsi"/>
                <w:sz w:val="20"/>
                <w:szCs w:val="20"/>
              </w:rPr>
              <w:t>15</w:t>
            </w:r>
          </w:p>
        </w:tc>
        <w:tc>
          <w:tcPr>
            <w:tcW w:w="6704" w:type="dxa"/>
            <w:vAlign w:val="center"/>
          </w:tcPr>
          <w:p w14:paraId="5C90FDC9" w14:textId="77777777" w:rsidR="0057544F" w:rsidRPr="004E6B0D" w:rsidRDefault="0057544F" w:rsidP="00F211E8">
            <w:pPr>
              <w:spacing w:before="60" w:after="60"/>
              <w:rPr>
                <w:rFonts w:asciiTheme="majorHAnsi" w:hAnsiTheme="majorHAnsi"/>
                <w:b/>
                <w:sz w:val="20"/>
                <w:szCs w:val="20"/>
                <w:u w:val="single"/>
              </w:rPr>
            </w:pPr>
            <w:r w:rsidRPr="004E6B0D">
              <w:rPr>
                <w:rFonts w:asciiTheme="majorHAnsi" w:hAnsiTheme="majorHAnsi"/>
                <w:b/>
                <w:sz w:val="20"/>
                <w:szCs w:val="20"/>
              </w:rPr>
              <w:t>Final Exam Study</w:t>
            </w:r>
          </w:p>
        </w:tc>
      </w:tr>
    </w:tbl>
    <w:p w14:paraId="6E35D8F2" w14:textId="77777777" w:rsidR="00077DDC" w:rsidRDefault="00077DDC" w:rsidP="00A25362">
      <w:pPr>
        <w:pStyle w:val="NormalWeb"/>
        <w:spacing w:after="0"/>
        <w:jc w:val="center"/>
        <w:rPr>
          <w:rFonts w:asciiTheme="majorHAnsi" w:hAnsiTheme="majorHAnsi"/>
        </w:rPr>
      </w:pPr>
    </w:p>
    <w:p w14:paraId="158AB7AD" w14:textId="77777777" w:rsidR="009918B7" w:rsidRDefault="009918B7" w:rsidP="00A25362">
      <w:pPr>
        <w:pStyle w:val="NormalWeb"/>
        <w:spacing w:after="0"/>
        <w:jc w:val="center"/>
        <w:rPr>
          <w:rFonts w:asciiTheme="majorHAnsi" w:hAnsiTheme="majorHAnsi"/>
        </w:rPr>
      </w:pPr>
    </w:p>
    <w:sectPr w:rsidR="009918B7" w:rsidSect="00017CEC">
      <w:headerReference w:type="even" r:id="rId24"/>
      <w:headerReference w:type="default" r:id="rId25"/>
      <w:footerReference w:type="even"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E3D16" w14:textId="77777777" w:rsidR="00317FF8" w:rsidRDefault="00317FF8" w:rsidP="000F3C23">
      <w:pPr>
        <w:spacing w:after="0" w:line="240" w:lineRule="auto"/>
      </w:pPr>
      <w:r>
        <w:separator/>
      </w:r>
    </w:p>
  </w:endnote>
  <w:endnote w:type="continuationSeparator" w:id="0">
    <w:p w14:paraId="7DED27AF" w14:textId="77777777" w:rsidR="00317FF8" w:rsidRDefault="00317FF8"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Hv BT">
    <w:charset w:val="00"/>
    <w:family w:val="auto"/>
    <w:pitch w:val="variable"/>
    <w:sig w:usb0="80000067" w:usb1="00000000" w:usb2="00000000" w:usb3="00000000" w:csb0="000001FB"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279C" w14:textId="77777777" w:rsidR="00332BC4" w:rsidRDefault="00332BC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D7D7D" w14:textId="77777777" w:rsidR="00332BC4" w:rsidRDefault="00332BC4" w:rsidP="007B12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54BE" w14:textId="77777777" w:rsidR="00332BC4" w:rsidRDefault="00332BC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B0D">
      <w:rPr>
        <w:rStyle w:val="PageNumber"/>
        <w:noProof/>
      </w:rPr>
      <w:t>6</w:t>
    </w:r>
    <w:r>
      <w:rPr>
        <w:rStyle w:val="PageNumber"/>
      </w:rPr>
      <w:fldChar w:fldCharType="end"/>
    </w:r>
  </w:p>
  <w:p w14:paraId="3F2BD00B" w14:textId="77777777" w:rsidR="00332BC4" w:rsidRPr="00D41E69" w:rsidRDefault="00332BC4" w:rsidP="007B127B">
    <w:pPr>
      <w:pStyle w:val="DefaultText"/>
      <w:tabs>
        <w:tab w:val="center" w:pos="4680"/>
        <w:tab w:val="right" w:pos="9360"/>
      </w:tabs>
      <w:spacing w:before="40"/>
      <w:ind w:right="360"/>
      <w:rPr>
        <w:rFonts w:ascii="Futura Hv BT" w:hAnsi="Futura Hv BT"/>
        <w:b/>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E62DC" w14:textId="77777777" w:rsidR="00317FF8" w:rsidRDefault="00317FF8" w:rsidP="000F3C23">
      <w:pPr>
        <w:spacing w:after="0" w:line="240" w:lineRule="auto"/>
      </w:pPr>
      <w:r>
        <w:separator/>
      </w:r>
    </w:p>
  </w:footnote>
  <w:footnote w:type="continuationSeparator" w:id="0">
    <w:p w14:paraId="6DC8E033" w14:textId="77777777" w:rsidR="00317FF8" w:rsidRDefault="00317FF8" w:rsidP="000F3C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79D78" w14:textId="77777777" w:rsidR="00332BC4" w:rsidRDefault="00317FF8">
    <w:pPr>
      <w:pStyle w:val="Header"/>
    </w:pPr>
    <w:sdt>
      <w:sdtPr>
        <w:id w:val="171999623"/>
        <w:placeholder>
          <w:docPart w:val="6E4C2F2ECB6BC949BB49D9D4011DB867"/>
        </w:placeholder>
        <w:temporary/>
        <w:showingPlcHdr/>
      </w:sdtPr>
      <w:sdtEndPr/>
      <w:sdtContent>
        <w:r w:rsidR="00332BC4">
          <w:t>[Type text]</w:t>
        </w:r>
      </w:sdtContent>
    </w:sdt>
    <w:r w:rsidR="00332BC4">
      <w:ptab w:relativeTo="margin" w:alignment="center" w:leader="none"/>
    </w:r>
    <w:sdt>
      <w:sdtPr>
        <w:id w:val="171999624"/>
        <w:placeholder>
          <w:docPart w:val="F46FD4A0D0487C42B94EBCC6949A05CB"/>
        </w:placeholder>
        <w:temporary/>
        <w:showingPlcHdr/>
      </w:sdtPr>
      <w:sdtEndPr/>
      <w:sdtContent>
        <w:r w:rsidR="00332BC4">
          <w:t>[Type text]</w:t>
        </w:r>
      </w:sdtContent>
    </w:sdt>
    <w:r w:rsidR="00332BC4">
      <w:ptab w:relativeTo="margin" w:alignment="right" w:leader="none"/>
    </w:r>
    <w:sdt>
      <w:sdtPr>
        <w:id w:val="171999625"/>
        <w:placeholder>
          <w:docPart w:val="C2C0F4378879214EAE181DCF711EA9D1"/>
        </w:placeholder>
        <w:temporary/>
        <w:showingPlcHdr/>
      </w:sdtPr>
      <w:sdtEndPr/>
      <w:sdtContent>
        <w:r w:rsidR="00332BC4">
          <w:t>[Type text]</w:t>
        </w:r>
      </w:sdtContent>
    </w:sdt>
  </w:p>
  <w:p w14:paraId="7F30D91C" w14:textId="77777777" w:rsidR="00332BC4" w:rsidRDefault="00332B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4C6DD" w14:textId="77777777" w:rsidR="00332BC4" w:rsidRPr="009534AF" w:rsidRDefault="00332BC4" w:rsidP="0037720A">
    <w:pPr>
      <w:pStyle w:val="Title"/>
      <w:rPr>
        <w:b/>
        <w:sz w:val="26"/>
        <w:szCs w:val="28"/>
      </w:rPr>
    </w:pPr>
    <w:r w:rsidRPr="009534AF">
      <w:rPr>
        <w:b/>
        <w:sz w:val="26"/>
        <w:szCs w:val="28"/>
      </w:rPr>
      <w:t xml:space="preserve">ILLINOIS INSTITUTE OF TECHNOLOGY        </w:t>
    </w:r>
  </w:p>
  <w:p w14:paraId="1F3DED3F" w14:textId="25ABB4D1" w:rsidR="00332BC4" w:rsidRDefault="00332BC4" w:rsidP="0037720A">
    <w:pPr>
      <w:pStyle w:val="Title"/>
    </w:pPr>
    <w:r w:rsidRPr="00F7112B">
      <w:rPr>
        <w:sz w:val="24"/>
        <w:szCs w:val="24"/>
      </w:rPr>
      <w:t>ITM</w:t>
    </w:r>
    <w:r>
      <w:rPr>
        <w:sz w:val="24"/>
        <w:szCs w:val="24"/>
      </w:rPr>
      <w:t>D</w:t>
    </w:r>
    <w:r w:rsidR="008D43FD">
      <w:rPr>
        <w:sz w:val="24"/>
        <w:szCs w:val="24"/>
      </w:rPr>
      <w:t xml:space="preserve"> 411</w:t>
    </w:r>
    <w:r w:rsidRPr="00F7112B">
      <w:rPr>
        <w:sz w:val="24"/>
        <w:szCs w:val="24"/>
      </w:rPr>
      <w:t>-</w:t>
    </w:r>
    <w:r w:rsidRPr="0037720A">
      <w:rPr>
        <w:sz w:val="24"/>
        <w:szCs w:val="24"/>
      </w:rPr>
      <w:t xml:space="preserve"> </w:t>
    </w:r>
    <w:r>
      <w:rPr>
        <w:sz w:val="24"/>
        <w:szCs w:val="24"/>
      </w:rPr>
      <w:t>Intermediate Software Development</w:t>
    </w:r>
    <w:r>
      <w:rPr>
        <w:sz w:val="24"/>
        <w:szCs w:val="24"/>
      </w:rPr>
      <w:tab/>
    </w:r>
    <w:r>
      <w:rPr>
        <w:sz w:val="24"/>
        <w:szCs w:val="24"/>
      </w:rPr>
      <w:tab/>
    </w:r>
    <w:r>
      <w:rPr>
        <w:sz w:val="24"/>
        <w:szCs w:val="24"/>
      </w:rPr>
      <w:tab/>
    </w:r>
    <w:r>
      <w:rPr>
        <w:sz w:val="24"/>
        <w:szCs w:val="24"/>
      </w:rPr>
      <w:tab/>
      <w:t xml:space="preserve">                </w:t>
    </w:r>
    <w:r w:rsidR="00C90D28">
      <w:rPr>
        <w:sz w:val="24"/>
        <w:szCs w:val="24"/>
      </w:rPr>
      <w:t>Fall</w:t>
    </w:r>
    <w:r w:rsidR="00D7571B">
      <w:rPr>
        <w:sz w:val="24"/>
        <w:szCs w:val="24"/>
      </w:rPr>
      <w:t xml:space="preserve"> 201</w:t>
    </w:r>
    <w:r w:rsidR="00715FCC">
      <w:rPr>
        <w:sz w:val="24"/>
        <w:szCs w:val="24"/>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2">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5"/>
  </w:num>
  <w:num w:numId="4">
    <w:abstractNumId w:val="2"/>
  </w:num>
  <w:num w:numId="5">
    <w:abstractNumId w:val="7"/>
  </w:num>
  <w:num w:numId="6">
    <w:abstractNumId w:val="16"/>
  </w:num>
  <w:num w:numId="7">
    <w:abstractNumId w:val="5"/>
  </w:num>
  <w:num w:numId="8">
    <w:abstractNumId w:val="8"/>
  </w:num>
  <w:num w:numId="9">
    <w:abstractNumId w:val="3"/>
  </w:num>
  <w:num w:numId="10">
    <w:abstractNumId w:val="11"/>
  </w:num>
  <w:num w:numId="11">
    <w:abstractNumId w:val="17"/>
  </w:num>
  <w:num w:numId="12">
    <w:abstractNumId w:val="13"/>
  </w:num>
  <w:num w:numId="13">
    <w:abstractNumId w:val="18"/>
  </w:num>
  <w:num w:numId="14">
    <w:abstractNumId w:val="10"/>
  </w:num>
  <w:num w:numId="15">
    <w:abstractNumId w:val="12"/>
  </w:num>
  <w:num w:numId="16">
    <w:abstractNumId w:val="0"/>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04"/>
    <w:rsid w:val="0001251C"/>
    <w:rsid w:val="00017CEC"/>
    <w:rsid w:val="00022D5B"/>
    <w:rsid w:val="000250B5"/>
    <w:rsid w:val="00032684"/>
    <w:rsid w:val="0005085C"/>
    <w:rsid w:val="00052B85"/>
    <w:rsid w:val="00056155"/>
    <w:rsid w:val="0006531E"/>
    <w:rsid w:val="00065C1D"/>
    <w:rsid w:val="00077DDC"/>
    <w:rsid w:val="000901B1"/>
    <w:rsid w:val="00092950"/>
    <w:rsid w:val="000A097E"/>
    <w:rsid w:val="000A4778"/>
    <w:rsid w:val="000B1D04"/>
    <w:rsid w:val="000B2DE3"/>
    <w:rsid w:val="000C080E"/>
    <w:rsid w:val="000D15BB"/>
    <w:rsid w:val="000E0961"/>
    <w:rsid w:val="000E0C58"/>
    <w:rsid w:val="000E27A7"/>
    <w:rsid w:val="000F0D51"/>
    <w:rsid w:val="000F3C23"/>
    <w:rsid w:val="000F5C7B"/>
    <w:rsid w:val="000F6360"/>
    <w:rsid w:val="000F700E"/>
    <w:rsid w:val="00103031"/>
    <w:rsid w:val="0010682B"/>
    <w:rsid w:val="00110460"/>
    <w:rsid w:val="001107AE"/>
    <w:rsid w:val="0012305F"/>
    <w:rsid w:val="00125BCF"/>
    <w:rsid w:val="001356F6"/>
    <w:rsid w:val="00136E5B"/>
    <w:rsid w:val="00150DAF"/>
    <w:rsid w:val="00166C14"/>
    <w:rsid w:val="001720C4"/>
    <w:rsid w:val="00175010"/>
    <w:rsid w:val="001865B8"/>
    <w:rsid w:val="001A0E24"/>
    <w:rsid w:val="001B6B4A"/>
    <w:rsid w:val="001C5EDB"/>
    <w:rsid w:val="001D0E51"/>
    <w:rsid w:val="001D5040"/>
    <w:rsid w:val="001E3ABB"/>
    <w:rsid w:val="001F112A"/>
    <w:rsid w:val="00201491"/>
    <w:rsid w:val="002175D5"/>
    <w:rsid w:val="00230E5C"/>
    <w:rsid w:val="002312B7"/>
    <w:rsid w:val="002328AB"/>
    <w:rsid w:val="00234059"/>
    <w:rsid w:val="00250785"/>
    <w:rsid w:val="00250F7B"/>
    <w:rsid w:val="002576A8"/>
    <w:rsid w:val="002620F5"/>
    <w:rsid w:val="0026284C"/>
    <w:rsid w:val="002709BB"/>
    <w:rsid w:val="00283CB8"/>
    <w:rsid w:val="00295D45"/>
    <w:rsid w:val="0029638B"/>
    <w:rsid w:val="002A0998"/>
    <w:rsid w:val="002A7E48"/>
    <w:rsid w:val="002D37DD"/>
    <w:rsid w:val="002D44B8"/>
    <w:rsid w:val="002F15CC"/>
    <w:rsid w:val="003013D1"/>
    <w:rsid w:val="0030167F"/>
    <w:rsid w:val="00302C75"/>
    <w:rsid w:val="00306267"/>
    <w:rsid w:val="00311122"/>
    <w:rsid w:val="003124DE"/>
    <w:rsid w:val="00317FF8"/>
    <w:rsid w:val="00325117"/>
    <w:rsid w:val="0032696D"/>
    <w:rsid w:val="00332BC4"/>
    <w:rsid w:val="00335398"/>
    <w:rsid w:val="00335535"/>
    <w:rsid w:val="00340774"/>
    <w:rsid w:val="00341C9B"/>
    <w:rsid w:val="00342521"/>
    <w:rsid w:val="00342DDF"/>
    <w:rsid w:val="003465D1"/>
    <w:rsid w:val="00347141"/>
    <w:rsid w:val="00347766"/>
    <w:rsid w:val="00347D92"/>
    <w:rsid w:val="00347DC7"/>
    <w:rsid w:val="00355F8C"/>
    <w:rsid w:val="00361860"/>
    <w:rsid w:val="0036504D"/>
    <w:rsid w:val="00365B98"/>
    <w:rsid w:val="003664EB"/>
    <w:rsid w:val="00366B9D"/>
    <w:rsid w:val="0037720A"/>
    <w:rsid w:val="003A1387"/>
    <w:rsid w:val="003B0D25"/>
    <w:rsid w:val="003B0F2F"/>
    <w:rsid w:val="003B1340"/>
    <w:rsid w:val="003B2ABC"/>
    <w:rsid w:val="003B2DE8"/>
    <w:rsid w:val="003B5B50"/>
    <w:rsid w:val="003B5F91"/>
    <w:rsid w:val="003B6610"/>
    <w:rsid w:val="003C0C92"/>
    <w:rsid w:val="003C4991"/>
    <w:rsid w:val="003C7F9F"/>
    <w:rsid w:val="003D13E6"/>
    <w:rsid w:val="003D30AC"/>
    <w:rsid w:val="003D31C9"/>
    <w:rsid w:val="003F5BD3"/>
    <w:rsid w:val="004048D0"/>
    <w:rsid w:val="00405DC5"/>
    <w:rsid w:val="00406C89"/>
    <w:rsid w:val="00414639"/>
    <w:rsid w:val="00423309"/>
    <w:rsid w:val="0042418C"/>
    <w:rsid w:val="00425847"/>
    <w:rsid w:val="00427D62"/>
    <w:rsid w:val="00436491"/>
    <w:rsid w:val="004454AB"/>
    <w:rsid w:val="0045203C"/>
    <w:rsid w:val="00455DB7"/>
    <w:rsid w:val="00455F19"/>
    <w:rsid w:val="00461CE9"/>
    <w:rsid w:val="004679FF"/>
    <w:rsid w:val="0047229A"/>
    <w:rsid w:val="0049254E"/>
    <w:rsid w:val="0049609C"/>
    <w:rsid w:val="00497D6A"/>
    <w:rsid w:val="004A18EE"/>
    <w:rsid w:val="004A23F8"/>
    <w:rsid w:val="004B0BF5"/>
    <w:rsid w:val="004B3028"/>
    <w:rsid w:val="004C712C"/>
    <w:rsid w:val="004D1053"/>
    <w:rsid w:val="004D2D2F"/>
    <w:rsid w:val="004E18B9"/>
    <w:rsid w:val="004E56A0"/>
    <w:rsid w:val="004E65D3"/>
    <w:rsid w:val="004E6B0D"/>
    <w:rsid w:val="004F3650"/>
    <w:rsid w:val="00500E93"/>
    <w:rsid w:val="00511066"/>
    <w:rsid w:val="005127E0"/>
    <w:rsid w:val="00531D13"/>
    <w:rsid w:val="00532B21"/>
    <w:rsid w:val="00536AA2"/>
    <w:rsid w:val="00541021"/>
    <w:rsid w:val="00544E91"/>
    <w:rsid w:val="0054701E"/>
    <w:rsid w:val="00555485"/>
    <w:rsid w:val="0056534C"/>
    <w:rsid w:val="005673BC"/>
    <w:rsid w:val="005722FD"/>
    <w:rsid w:val="00574F35"/>
    <w:rsid w:val="0057544F"/>
    <w:rsid w:val="005C58DD"/>
    <w:rsid w:val="005E48B1"/>
    <w:rsid w:val="005F26C7"/>
    <w:rsid w:val="005F2A51"/>
    <w:rsid w:val="00613D12"/>
    <w:rsid w:val="0062180E"/>
    <w:rsid w:val="006231A0"/>
    <w:rsid w:val="0062376C"/>
    <w:rsid w:val="006247B2"/>
    <w:rsid w:val="0064086E"/>
    <w:rsid w:val="00645CFC"/>
    <w:rsid w:val="006515F2"/>
    <w:rsid w:val="00654046"/>
    <w:rsid w:val="00660D96"/>
    <w:rsid w:val="006810E4"/>
    <w:rsid w:val="0068466C"/>
    <w:rsid w:val="00687BDF"/>
    <w:rsid w:val="006977DC"/>
    <w:rsid w:val="006A1851"/>
    <w:rsid w:val="006A65DC"/>
    <w:rsid w:val="006B47D9"/>
    <w:rsid w:val="006B5B15"/>
    <w:rsid w:val="006B7286"/>
    <w:rsid w:val="006C26FD"/>
    <w:rsid w:val="006D209C"/>
    <w:rsid w:val="006E24D0"/>
    <w:rsid w:val="006E6F2A"/>
    <w:rsid w:val="006E7DA4"/>
    <w:rsid w:val="007054A0"/>
    <w:rsid w:val="00713952"/>
    <w:rsid w:val="00715FCC"/>
    <w:rsid w:val="00717450"/>
    <w:rsid w:val="0072540F"/>
    <w:rsid w:val="00735C0A"/>
    <w:rsid w:val="00741ABD"/>
    <w:rsid w:val="00750788"/>
    <w:rsid w:val="007523EF"/>
    <w:rsid w:val="0075243B"/>
    <w:rsid w:val="00757449"/>
    <w:rsid w:val="00761AAE"/>
    <w:rsid w:val="0077351D"/>
    <w:rsid w:val="00783E0F"/>
    <w:rsid w:val="00795339"/>
    <w:rsid w:val="00795CE5"/>
    <w:rsid w:val="007960FF"/>
    <w:rsid w:val="00797078"/>
    <w:rsid w:val="007A6F22"/>
    <w:rsid w:val="007B127B"/>
    <w:rsid w:val="007B6812"/>
    <w:rsid w:val="007C1C2A"/>
    <w:rsid w:val="007C3EF0"/>
    <w:rsid w:val="007C69BF"/>
    <w:rsid w:val="007D048D"/>
    <w:rsid w:val="007D1289"/>
    <w:rsid w:val="007D17AC"/>
    <w:rsid w:val="007D2E04"/>
    <w:rsid w:val="007D3730"/>
    <w:rsid w:val="007F4161"/>
    <w:rsid w:val="007F4905"/>
    <w:rsid w:val="00807683"/>
    <w:rsid w:val="008129F0"/>
    <w:rsid w:val="0081550D"/>
    <w:rsid w:val="00832A6B"/>
    <w:rsid w:val="00841A2B"/>
    <w:rsid w:val="0085056F"/>
    <w:rsid w:val="008532E3"/>
    <w:rsid w:val="00856BE6"/>
    <w:rsid w:val="00857F08"/>
    <w:rsid w:val="008655F3"/>
    <w:rsid w:val="0087309A"/>
    <w:rsid w:val="0088291C"/>
    <w:rsid w:val="00882F4F"/>
    <w:rsid w:val="008830EB"/>
    <w:rsid w:val="00891242"/>
    <w:rsid w:val="0089401F"/>
    <w:rsid w:val="008B6078"/>
    <w:rsid w:val="008C465C"/>
    <w:rsid w:val="008C6DE0"/>
    <w:rsid w:val="008D43FD"/>
    <w:rsid w:val="008E3071"/>
    <w:rsid w:val="008F2330"/>
    <w:rsid w:val="00901B55"/>
    <w:rsid w:val="00906573"/>
    <w:rsid w:val="009149B7"/>
    <w:rsid w:val="009153F1"/>
    <w:rsid w:val="009165E2"/>
    <w:rsid w:val="00920ECF"/>
    <w:rsid w:val="00924901"/>
    <w:rsid w:val="00927670"/>
    <w:rsid w:val="00931A80"/>
    <w:rsid w:val="00931E6B"/>
    <w:rsid w:val="009356A9"/>
    <w:rsid w:val="009529A4"/>
    <w:rsid w:val="00953237"/>
    <w:rsid w:val="009534AF"/>
    <w:rsid w:val="0096260B"/>
    <w:rsid w:val="00963077"/>
    <w:rsid w:val="00970EC2"/>
    <w:rsid w:val="00974ABA"/>
    <w:rsid w:val="00987D1F"/>
    <w:rsid w:val="009918B7"/>
    <w:rsid w:val="009A018A"/>
    <w:rsid w:val="00A03551"/>
    <w:rsid w:val="00A14606"/>
    <w:rsid w:val="00A166CE"/>
    <w:rsid w:val="00A22696"/>
    <w:rsid w:val="00A25362"/>
    <w:rsid w:val="00A25DFA"/>
    <w:rsid w:val="00A33466"/>
    <w:rsid w:val="00A35AB6"/>
    <w:rsid w:val="00A35AFD"/>
    <w:rsid w:val="00A438A1"/>
    <w:rsid w:val="00A46543"/>
    <w:rsid w:val="00A46D17"/>
    <w:rsid w:val="00A534F9"/>
    <w:rsid w:val="00A7156A"/>
    <w:rsid w:val="00A73B81"/>
    <w:rsid w:val="00A73CD3"/>
    <w:rsid w:val="00A746A1"/>
    <w:rsid w:val="00A84CB7"/>
    <w:rsid w:val="00A86665"/>
    <w:rsid w:val="00AA21C7"/>
    <w:rsid w:val="00AA53F5"/>
    <w:rsid w:val="00AA5A67"/>
    <w:rsid w:val="00AB21CC"/>
    <w:rsid w:val="00AC46BC"/>
    <w:rsid w:val="00AC69B5"/>
    <w:rsid w:val="00AE60D6"/>
    <w:rsid w:val="00AE74F4"/>
    <w:rsid w:val="00B126F9"/>
    <w:rsid w:val="00B158E2"/>
    <w:rsid w:val="00B167BE"/>
    <w:rsid w:val="00B33C66"/>
    <w:rsid w:val="00B37F3E"/>
    <w:rsid w:val="00B421B2"/>
    <w:rsid w:val="00B43254"/>
    <w:rsid w:val="00B43357"/>
    <w:rsid w:val="00B503E9"/>
    <w:rsid w:val="00B5275A"/>
    <w:rsid w:val="00B5332B"/>
    <w:rsid w:val="00B537E0"/>
    <w:rsid w:val="00B57420"/>
    <w:rsid w:val="00B64A1F"/>
    <w:rsid w:val="00B74A6D"/>
    <w:rsid w:val="00B76D58"/>
    <w:rsid w:val="00B86A1B"/>
    <w:rsid w:val="00B86FBF"/>
    <w:rsid w:val="00BB0A7C"/>
    <w:rsid w:val="00BB49E9"/>
    <w:rsid w:val="00BD3F5B"/>
    <w:rsid w:val="00BE310B"/>
    <w:rsid w:val="00BE3EBB"/>
    <w:rsid w:val="00BE4AB4"/>
    <w:rsid w:val="00BE7FC2"/>
    <w:rsid w:val="00C03FDA"/>
    <w:rsid w:val="00C07326"/>
    <w:rsid w:val="00C073FD"/>
    <w:rsid w:val="00C1240F"/>
    <w:rsid w:val="00C2693A"/>
    <w:rsid w:val="00C33150"/>
    <w:rsid w:val="00C34684"/>
    <w:rsid w:val="00C450AE"/>
    <w:rsid w:val="00C450B9"/>
    <w:rsid w:val="00C475C3"/>
    <w:rsid w:val="00C6033A"/>
    <w:rsid w:val="00C64328"/>
    <w:rsid w:val="00C64390"/>
    <w:rsid w:val="00C65271"/>
    <w:rsid w:val="00C6700E"/>
    <w:rsid w:val="00C7270D"/>
    <w:rsid w:val="00C743F5"/>
    <w:rsid w:val="00C773E7"/>
    <w:rsid w:val="00C90D28"/>
    <w:rsid w:val="00C91C73"/>
    <w:rsid w:val="00C951EE"/>
    <w:rsid w:val="00C95FBF"/>
    <w:rsid w:val="00CA1E9A"/>
    <w:rsid w:val="00CB1856"/>
    <w:rsid w:val="00CB3FAD"/>
    <w:rsid w:val="00CC536F"/>
    <w:rsid w:val="00CF2569"/>
    <w:rsid w:val="00CF4188"/>
    <w:rsid w:val="00D01FD5"/>
    <w:rsid w:val="00D05AEC"/>
    <w:rsid w:val="00D118C6"/>
    <w:rsid w:val="00D1551A"/>
    <w:rsid w:val="00D335A9"/>
    <w:rsid w:val="00D41E69"/>
    <w:rsid w:val="00D6159D"/>
    <w:rsid w:val="00D6290F"/>
    <w:rsid w:val="00D63F3C"/>
    <w:rsid w:val="00D67EEA"/>
    <w:rsid w:val="00D70A0E"/>
    <w:rsid w:val="00D7571B"/>
    <w:rsid w:val="00D8177A"/>
    <w:rsid w:val="00D8338E"/>
    <w:rsid w:val="00D9350F"/>
    <w:rsid w:val="00DA1B36"/>
    <w:rsid w:val="00DA1B8A"/>
    <w:rsid w:val="00DA2F74"/>
    <w:rsid w:val="00DA329D"/>
    <w:rsid w:val="00DA6BD2"/>
    <w:rsid w:val="00DB7F0B"/>
    <w:rsid w:val="00DC2131"/>
    <w:rsid w:val="00DC2AEE"/>
    <w:rsid w:val="00DC2FCD"/>
    <w:rsid w:val="00DC3C36"/>
    <w:rsid w:val="00DC4D47"/>
    <w:rsid w:val="00DC597B"/>
    <w:rsid w:val="00DC6AA0"/>
    <w:rsid w:val="00DD140D"/>
    <w:rsid w:val="00DE0A0B"/>
    <w:rsid w:val="00DE1B63"/>
    <w:rsid w:val="00E06DC6"/>
    <w:rsid w:val="00E11512"/>
    <w:rsid w:val="00E14815"/>
    <w:rsid w:val="00E16C94"/>
    <w:rsid w:val="00E27663"/>
    <w:rsid w:val="00E443BE"/>
    <w:rsid w:val="00E45912"/>
    <w:rsid w:val="00E5107E"/>
    <w:rsid w:val="00E54249"/>
    <w:rsid w:val="00E554C8"/>
    <w:rsid w:val="00E6341D"/>
    <w:rsid w:val="00E64179"/>
    <w:rsid w:val="00E7096D"/>
    <w:rsid w:val="00E90279"/>
    <w:rsid w:val="00E9679D"/>
    <w:rsid w:val="00EA5EE7"/>
    <w:rsid w:val="00EB49B1"/>
    <w:rsid w:val="00EB774C"/>
    <w:rsid w:val="00EC4B5E"/>
    <w:rsid w:val="00EC792F"/>
    <w:rsid w:val="00ED42E3"/>
    <w:rsid w:val="00EE1BEE"/>
    <w:rsid w:val="00EF3E36"/>
    <w:rsid w:val="00F03881"/>
    <w:rsid w:val="00F20343"/>
    <w:rsid w:val="00F2146B"/>
    <w:rsid w:val="00F25B98"/>
    <w:rsid w:val="00F269B0"/>
    <w:rsid w:val="00F31275"/>
    <w:rsid w:val="00F319B6"/>
    <w:rsid w:val="00F32717"/>
    <w:rsid w:val="00F4030B"/>
    <w:rsid w:val="00F578A5"/>
    <w:rsid w:val="00F60CF1"/>
    <w:rsid w:val="00F7112B"/>
    <w:rsid w:val="00F802AD"/>
    <w:rsid w:val="00F94242"/>
    <w:rsid w:val="00FA1051"/>
    <w:rsid w:val="00FA5291"/>
    <w:rsid w:val="00FC16C9"/>
    <w:rsid w:val="00FC7D46"/>
    <w:rsid w:val="00FD27BC"/>
    <w:rsid w:val="00FD38BE"/>
    <w:rsid w:val="00FD3936"/>
    <w:rsid w:val="00FD4F0D"/>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851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54C8"/>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racle.com/javase/tutorial/java/" TargetMode="External"/><Relationship Id="rId20" Type="http://schemas.openxmlformats.org/officeDocument/2006/relationships/hyperlink" Target="http://www.caveofprogramming.com/" TargetMode="External"/><Relationship Id="rId21" Type="http://schemas.openxmlformats.org/officeDocument/2006/relationships/hyperlink" Target="mailto:disabilities@iit.edu" TargetMode="External"/><Relationship Id="rId22" Type="http://schemas.openxmlformats.org/officeDocument/2006/relationships/hyperlink" Target="http://www.itm.iit.edu/resources/studentresources.php" TargetMode="External"/><Relationship Id="rId23" Type="http://schemas.openxmlformats.org/officeDocument/2006/relationships/hyperlink" Target="http://blackboard.iit.edu"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www.greenteapress.com/thinkapjava/html/index.html" TargetMode="External"/><Relationship Id="rId11" Type="http://schemas.openxmlformats.org/officeDocument/2006/relationships/hyperlink" Target="http://docs.oracle.com/javase/8/docs/api/" TargetMode="External"/><Relationship Id="rId12" Type="http://schemas.openxmlformats.org/officeDocument/2006/relationships/hyperlink" Target="http://docs.oracle.com/javase/8/docs/api/java/lang/String.html" TargetMode="External"/><Relationship Id="rId13" Type="http://schemas.openxmlformats.org/officeDocument/2006/relationships/hyperlink" Target="http://www.javaranch.com/index.jsp" TargetMode="External"/><Relationship Id="rId14" Type="http://schemas.openxmlformats.org/officeDocument/2006/relationships/hyperlink" Target="http://www.oracle.com/technetwork/articles/javase/index-136000.html" TargetMode="External"/><Relationship Id="rId15" Type="http://schemas.openxmlformats.org/officeDocument/2006/relationships/hyperlink" Target="http://www.mkyong.com/unittest/junit-4-tutorial-1-basic-usage/" TargetMode="External"/><Relationship Id="rId16" Type="http://schemas.openxmlformats.org/officeDocument/2006/relationships/hyperlink" Target="http://www.amazon.com/Clean-Code-Handbook-Software-Craftsmanship/dp/0132350882/ref=sr_1_1?s=books&amp;ie=UTF8&amp;qid=1375411596&amp;sr=1-1&amp;keywords=clean+code" TargetMode="External"/><Relationship Id="rId17" Type="http://schemas.openxmlformats.org/officeDocument/2006/relationships/hyperlink" Target="http://www.indeed.com/salary/q-Java-Developer-l-Chicago,-IL.html" TargetMode="External"/><Relationship Id="rId18" Type="http://schemas.openxmlformats.org/officeDocument/2006/relationships/hyperlink" Target="http://www.catb.org/~esr/faqs/hacker-howto.html" TargetMode="External"/><Relationship Id="rId19" Type="http://schemas.openxmlformats.org/officeDocument/2006/relationships/hyperlink" Target="http://www.norvig.com/21-day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papadem@i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mac/Documents/classes/IIT/ITMD%20411/syllabi/ITMD411%20Syllabus%20FA%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4C2F2ECB6BC949BB49D9D4011DB867"/>
        <w:category>
          <w:name w:val="General"/>
          <w:gallery w:val="placeholder"/>
        </w:category>
        <w:types>
          <w:type w:val="bbPlcHdr"/>
        </w:types>
        <w:behaviors>
          <w:behavior w:val="content"/>
        </w:behaviors>
        <w:guid w:val="{D8DA4F39-F517-EE47-B577-54C28F4BB921}"/>
      </w:docPartPr>
      <w:docPartBody>
        <w:p w:rsidR="006865F6" w:rsidRDefault="00C53DEE">
          <w:pPr>
            <w:pStyle w:val="6E4C2F2ECB6BC949BB49D9D4011DB867"/>
          </w:pPr>
          <w:r>
            <w:t>[Type text]</w:t>
          </w:r>
        </w:p>
      </w:docPartBody>
    </w:docPart>
    <w:docPart>
      <w:docPartPr>
        <w:name w:val="F46FD4A0D0487C42B94EBCC6949A05CB"/>
        <w:category>
          <w:name w:val="General"/>
          <w:gallery w:val="placeholder"/>
        </w:category>
        <w:types>
          <w:type w:val="bbPlcHdr"/>
        </w:types>
        <w:behaviors>
          <w:behavior w:val="content"/>
        </w:behaviors>
        <w:guid w:val="{723F00ED-1A4F-2946-AB48-0EDEB87A1922}"/>
      </w:docPartPr>
      <w:docPartBody>
        <w:p w:rsidR="006865F6" w:rsidRDefault="00C53DEE">
          <w:pPr>
            <w:pStyle w:val="F46FD4A0D0487C42B94EBCC6949A05CB"/>
          </w:pPr>
          <w:r>
            <w:t>[Type text]</w:t>
          </w:r>
        </w:p>
      </w:docPartBody>
    </w:docPart>
    <w:docPart>
      <w:docPartPr>
        <w:name w:val="C2C0F4378879214EAE181DCF711EA9D1"/>
        <w:category>
          <w:name w:val="General"/>
          <w:gallery w:val="placeholder"/>
        </w:category>
        <w:types>
          <w:type w:val="bbPlcHdr"/>
        </w:types>
        <w:behaviors>
          <w:behavior w:val="content"/>
        </w:behaviors>
        <w:guid w:val="{429D98CC-C8A3-5241-84B0-7156F335369A}"/>
      </w:docPartPr>
      <w:docPartBody>
        <w:p w:rsidR="006865F6" w:rsidRDefault="00C53DEE">
          <w:pPr>
            <w:pStyle w:val="C2C0F4378879214EAE181DCF711EA9D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Hv BT">
    <w:charset w:val="00"/>
    <w:family w:val="auto"/>
    <w:pitch w:val="variable"/>
    <w:sig w:usb0="80000067" w:usb1="00000000" w:usb2="00000000" w:usb3="00000000" w:csb0="000001FB"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EE"/>
    <w:rsid w:val="000670BF"/>
    <w:rsid w:val="00185731"/>
    <w:rsid w:val="003A015B"/>
    <w:rsid w:val="003F3A02"/>
    <w:rsid w:val="004C5427"/>
    <w:rsid w:val="005D52A3"/>
    <w:rsid w:val="006865F6"/>
    <w:rsid w:val="00B20D64"/>
    <w:rsid w:val="00B412D8"/>
    <w:rsid w:val="00C53D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C2F2ECB6BC949BB49D9D4011DB867">
    <w:name w:val="6E4C2F2ECB6BC949BB49D9D4011DB867"/>
  </w:style>
  <w:style w:type="paragraph" w:customStyle="1" w:styleId="F46FD4A0D0487C42B94EBCC6949A05CB">
    <w:name w:val="F46FD4A0D0487C42B94EBCC6949A05CB"/>
  </w:style>
  <w:style w:type="paragraph" w:customStyle="1" w:styleId="C2C0F4378879214EAE181DCF711EA9D1">
    <w:name w:val="C2C0F4378879214EAE181DCF711EA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612DF-173C-DC4B-81CC-C04C5760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ITMD411 Syllabus FA 16.dotx</Template>
  <TotalTime>72</TotalTime>
  <Pages>6</Pages>
  <Words>2042</Words>
  <Characters>11644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cp:lastModifiedBy>james papademas</cp:lastModifiedBy>
  <cp:revision>30</cp:revision>
  <cp:lastPrinted>2012-05-22T03:46:00Z</cp:lastPrinted>
  <dcterms:created xsi:type="dcterms:W3CDTF">2017-08-14T16:17:00Z</dcterms:created>
  <dcterms:modified xsi:type="dcterms:W3CDTF">2017-08-19T17:04:00Z</dcterms:modified>
</cp:coreProperties>
</file>